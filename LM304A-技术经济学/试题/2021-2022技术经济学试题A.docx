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D0A5" w14:textId="77777777" w:rsidR="00186EB3" w:rsidRDefault="00186EB3">
      <w:pPr>
        <w:spacing w:line="360" w:lineRule="auto"/>
        <w:jc w:val="center"/>
        <w:rPr>
          <w:rFonts w:eastAsia="黑体"/>
          <w:color w:val="000000"/>
          <w:sz w:val="44"/>
        </w:rPr>
      </w:pPr>
      <w:r>
        <w:rPr>
          <w:rFonts w:eastAsia="黑体" w:hint="eastAsia"/>
          <w:color w:val="000000"/>
          <w:spacing w:val="46"/>
          <w:kern w:val="0"/>
          <w:sz w:val="44"/>
        </w:rPr>
        <w:t>成都信息工程大学考试试</w:t>
      </w:r>
      <w:r>
        <w:rPr>
          <w:rFonts w:eastAsia="黑体" w:hint="eastAsia"/>
          <w:color w:val="000000"/>
          <w:spacing w:val="4"/>
          <w:kern w:val="0"/>
          <w:sz w:val="44"/>
        </w:rPr>
        <w:t>卷</w:t>
      </w:r>
    </w:p>
    <w:p w14:paraId="2E002A3A" w14:textId="77777777" w:rsidR="00186EB3" w:rsidRDefault="00186EB3" w:rsidP="00273A1D">
      <w:pPr>
        <w:adjustRightInd w:val="0"/>
        <w:snapToGrid w:val="0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20</w:t>
      </w:r>
      <w:r w:rsidR="00635A09">
        <w:rPr>
          <w:color w:val="000000"/>
          <w:sz w:val="28"/>
        </w:rPr>
        <w:t>2</w:t>
      </w:r>
      <w:r w:rsidR="00395B51">
        <w:rPr>
          <w:color w:val="000000"/>
          <w:sz w:val="28"/>
        </w:rPr>
        <w:t>1</w:t>
      </w:r>
      <w:r>
        <w:rPr>
          <w:rFonts w:hint="eastAsia"/>
          <w:color w:val="000000"/>
          <w:sz w:val="28"/>
        </w:rPr>
        <w:t>——</w:t>
      </w:r>
      <w:r>
        <w:rPr>
          <w:rFonts w:hint="eastAsia"/>
          <w:color w:val="000000"/>
          <w:sz w:val="28"/>
        </w:rPr>
        <w:t>20</w:t>
      </w:r>
      <w:r w:rsidR="00635A09">
        <w:rPr>
          <w:color w:val="000000"/>
          <w:sz w:val="28"/>
        </w:rPr>
        <w:t>2</w:t>
      </w:r>
      <w:r w:rsidR="00395B51">
        <w:rPr>
          <w:color w:val="000000"/>
          <w:sz w:val="28"/>
        </w:rPr>
        <w:t>2</w:t>
      </w:r>
      <w:proofErr w:type="gramStart"/>
      <w:r>
        <w:rPr>
          <w:rFonts w:hint="eastAsia"/>
          <w:color w:val="000000"/>
          <w:sz w:val="28"/>
        </w:rPr>
        <w:t>学年第</w:t>
      </w:r>
      <w:proofErr w:type="gramEnd"/>
      <w:r>
        <w:rPr>
          <w:rFonts w:hint="eastAsia"/>
          <w:color w:val="000000"/>
          <w:sz w:val="28"/>
        </w:rPr>
        <w:t xml:space="preserve"> </w:t>
      </w:r>
      <w:r w:rsidR="00783174">
        <w:rPr>
          <w:color w:val="000000"/>
          <w:sz w:val="28"/>
        </w:rPr>
        <w:t>2</w:t>
      </w:r>
      <w:r>
        <w:rPr>
          <w:rFonts w:hint="eastAsia"/>
          <w:color w:val="000000"/>
          <w:sz w:val="28"/>
        </w:rPr>
        <w:t>学期</w:t>
      </w:r>
    </w:p>
    <w:p w14:paraId="5760B634" w14:textId="77777777" w:rsidR="00635A09" w:rsidRDefault="00186EB3" w:rsidP="00273A1D">
      <w:pPr>
        <w:adjustRightInd w:val="0"/>
        <w:snapToGrid w:val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课程名称：</w:t>
      </w:r>
      <w:r>
        <w:rPr>
          <w:color w:val="000000"/>
          <w:sz w:val="24"/>
          <w:u w:val="single"/>
        </w:rPr>
        <w:t xml:space="preserve"> </w:t>
      </w:r>
      <w:r w:rsidR="00E50796">
        <w:rPr>
          <w:rFonts w:hint="eastAsia"/>
          <w:color w:val="000000"/>
          <w:sz w:val="24"/>
          <w:u w:val="single"/>
        </w:rPr>
        <w:t>技术</w:t>
      </w:r>
      <w:r w:rsidR="007E6F5E">
        <w:rPr>
          <w:rFonts w:hint="eastAsia"/>
          <w:color w:val="000000"/>
          <w:sz w:val="24"/>
          <w:u w:val="single"/>
        </w:rPr>
        <w:t>经济学</w:t>
      </w:r>
      <w:r>
        <w:rPr>
          <w:rFonts w:hint="eastAsia"/>
          <w:color w:val="000000"/>
          <w:sz w:val="24"/>
          <w:u w:val="single"/>
        </w:rPr>
        <w:t xml:space="preserve">     </w:t>
      </w:r>
      <w:r>
        <w:rPr>
          <w:rFonts w:hint="eastAsia"/>
          <w:color w:val="000000"/>
          <w:sz w:val="24"/>
        </w:rPr>
        <w:t xml:space="preserve">    </w:t>
      </w:r>
    </w:p>
    <w:p w14:paraId="343ADF81" w14:textId="5C7CE5E7" w:rsidR="00186EB3" w:rsidRDefault="00186EB3" w:rsidP="00273A1D">
      <w:pPr>
        <w:adjustRightInd w:val="0"/>
        <w:snapToGrid w:val="0"/>
        <w:rPr>
          <w:color w:val="000000"/>
          <w:sz w:val="24"/>
          <w:u w:val="single"/>
        </w:rPr>
      </w:pPr>
      <w:r>
        <w:rPr>
          <w:rFonts w:hint="eastAsia"/>
          <w:color w:val="000000"/>
          <w:sz w:val="24"/>
        </w:rPr>
        <w:t>使用班级：</w:t>
      </w:r>
      <w:bookmarkStart w:id="0" w:name="_Hlk103871237"/>
      <w:r w:rsidR="0021328B">
        <w:rPr>
          <w:rFonts w:hint="eastAsia"/>
          <w:sz w:val="24"/>
          <w:u w:val="single"/>
        </w:rPr>
        <w:t>电子商务</w:t>
      </w:r>
      <w:r w:rsidR="00783174">
        <w:rPr>
          <w:sz w:val="24"/>
          <w:u w:val="single"/>
        </w:rPr>
        <w:t>20</w:t>
      </w:r>
      <w:r w:rsidR="00783174">
        <w:rPr>
          <w:rFonts w:hint="eastAsia"/>
          <w:sz w:val="24"/>
          <w:u w:val="single"/>
        </w:rPr>
        <w:t>1</w:t>
      </w:r>
      <w:r w:rsidR="00783174">
        <w:rPr>
          <w:rFonts w:hint="eastAsia"/>
          <w:sz w:val="24"/>
          <w:u w:val="single"/>
        </w:rPr>
        <w:t>、</w:t>
      </w:r>
      <w:r w:rsidR="00783174">
        <w:rPr>
          <w:rFonts w:hint="eastAsia"/>
          <w:sz w:val="24"/>
          <w:u w:val="single"/>
        </w:rPr>
        <w:t>2</w:t>
      </w:r>
      <w:r w:rsidR="00783174">
        <w:rPr>
          <w:sz w:val="24"/>
          <w:u w:val="single"/>
        </w:rPr>
        <w:t>02</w:t>
      </w:r>
      <w:r w:rsidR="00635A09">
        <w:rPr>
          <w:rFonts w:hint="eastAsia"/>
          <w:sz w:val="24"/>
          <w:u w:val="single"/>
        </w:rPr>
        <w:t>班</w:t>
      </w:r>
      <w:bookmarkEnd w:id="0"/>
    </w:p>
    <w:p w14:paraId="519D1FF2" w14:textId="77777777" w:rsidR="00186EB3" w:rsidRDefault="00186EB3" w:rsidP="00273A1D">
      <w:pPr>
        <w:adjustRightInd w:val="0"/>
        <w:snapToGrid w:val="0"/>
        <w:rPr>
          <w:color w:val="000000"/>
          <w:sz w:val="28"/>
          <w:bdr w:val="single" w:sz="4" w:space="0" w:color="auto"/>
        </w:rPr>
      </w:pPr>
      <w:r>
        <w:rPr>
          <w:rFonts w:hint="eastAsia"/>
          <w:color w:val="000000"/>
          <w:sz w:val="24"/>
        </w:rPr>
        <w:t>试卷形式：开</w:t>
      </w:r>
      <w:r>
        <w:rPr>
          <w:rFonts w:ascii="宋体" w:hAnsi="宋体" w:hint="eastAsia"/>
          <w:color w:val="000000"/>
          <w:sz w:val="24"/>
        </w:rPr>
        <w:t>卷</w:t>
      </w:r>
      <w:r w:rsidR="007E6F5E">
        <w:rPr>
          <w:rFonts w:hint="eastAsia"/>
          <w:color w:val="000000"/>
          <w:sz w:val="24"/>
          <w:bdr w:val="single" w:sz="4" w:space="0" w:color="auto"/>
        </w:rPr>
        <w:t xml:space="preserve">  </w:t>
      </w:r>
      <w:r>
        <w:rPr>
          <w:rFonts w:hint="eastAsia"/>
          <w:color w:val="000000"/>
          <w:sz w:val="24"/>
        </w:rPr>
        <w:t>闭卷</w:t>
      </w:r>
      <w:r w:rsidR="007E6F5E">
        <w:rPr>
          <w:rFonts w:ascii="宋体" w:hAnsi="宋体" w:hint="eastAsia"/>
          <w:color w:val="000000"/>
          <w:sz w:val="24"/>
          <w:bdr w:val="single" w:sz="4" w:space="0" w:color="auto"/>
        </w:rPr>
        <w:t>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1020"/>
        <w:gridCol w:w="1004"/>
        <w:gridCol w:w="1110"/>
        <w:gridCol w:w="1080"/>
        <w:gridCol w:w="1110"/>
        <w:gridCol w:w="1366"/>
      </w:tblGrid>
      <w:tr w:rsidR="00186EB3" w14:paraId="700AFFE9" w14:textId="77777777">
        <w:trPr>
          <w:trHeight w:val="570"/>
        </w:trPr>
        <w:tc>
          <w:tcPr>
            <w:tcW w:w="1144" w:type="dxa"/>
            <w:vAlign w:val="center"/>
          </w:tcPr>
          <w:p w14:paraId="13DF56B7" w14:textId="77777777" w:rsidR="00186EB3" w:rsidRDefault="00186EB3" w:rsidP="00273A1D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试题</w:t>
            </w:r>
          </w:p>
        </w:tc>
        <w:tc>
          <w:tcPr>
            <w:tcW w:w="1020" w:type="dxa"/>
            <w:vAlign w:val="center"/>
          </w:tcPr>
          <w:p w14:paraId="7A0E6F1D" w14:textId="77777777" w:rsidR="00186EB3" w:rsidRDefault="00186EB3" w:rsidP="00273A1D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1004" w:type="dxa"/>
            <w:vAlign w:val="center"/>
          </w:tcPr>
          <w:p w14:paraId="16C99410" w14:textId="77777777" w:rsidR="00186EB3" w:rsidRDefault="00186EB3" w:rsidP="00273A1D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二</w:t>
            </w:r>
          </w:p>
        </w:tc>
        <w:tc>
          <w:tcPr>
            <w:tcW w:w="1110" w:type="dxa"/>
            <w:vAlign w:val="center"/>
          </w:tcPr>
          <w:p w14:paraId="4E41EC46" w14:textId="77777777" w:rsidR="00186EB3" w:rsidRDefault="00186EB3" w:rsidP="00273A1D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三</w:t>
            </w:r>
          </w:p>
        </w:tc>
        <w:tc>
          <w:tcPr>
            <w:tcW w:w="1080" w:type="dxa"/>
            <w:vAlign w:val="center"/>
          </w:tcPr>
          <w:p w14:paraId="521217B0" w14:textId="77777777" w:rsidR="00186EB3" w:rsidRDefault="00186EB3" w:rsidP="00273A1D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四</w:t>
            </w:r>
          </w:p>
        </w:tc>
        <w:tc>
          <w:tcPr>
            <w:tcW w:w="1110" w:type="dxa"/>
            <w:vAlign w:val="center"/>
          </w:tcPr>
          <w:p w14:paraId="1B23A81C" w14:textId="77777777" w:rsidR="00186EB3" w:rsidRDefault="00186EB3" w:rsidP="00273A1D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五</w:t>
            </w:r>
          </w:p>
        </w:tc>
        <w:tc>
          <w:tcPr>
            <w:tcW w:w="1366" w:type="dxa"/>
            <w:vAlign w:val="center"/>
          </w:tcPr>
          <w:p w14:paraId="41F50699" w14:textId="77777777" w:rsidR="00186EB3" w:rsidRDefault="00186EB3" w:rsidP="00273A1D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总分</w:t>
            </w:r>
          </w:p>
        </w:tc>
      </w:tr>
      <w:tr w:rsidR="00186EB3" w14:paraId="25FEFBED" w14:textId="77777777">
        <w:trPr>
          <w:trHeight w:val="570"/>
        </w:trPr>
        <w:tc>
          <w:tcPr>
            <w:tcW w:w="1144" w:type="dxa"/>
            <w:vAlign w:val="center"/>
          </w:tcPr>
          <w:p w14:paraId="71086FCC" w14:textId="77777777" w:rsidR="00186EB3" w:rsidRDefault="00186EB3" w:rsidP="00273A1D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得分</w:t>
            </w:r>
          </w:p>
        </w:tc>
        <w:tc>
          <w:tcPr>
            <w:tcW w:w="1020" w:type="dxa"/>
            <w:vAlign w:val="center"/>
          </w:tcPr>
          <w:p w14:paraId="6BB5E383" w14:textId="77777777" w:rsidR="00186EB3" w:rsidRDefault="00186EB3" w:rsidP="00273A1D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14:paraId="3BE602EA" w14:textId="77777777" w:rsidR="00186EB3" w:rsidRDefault="00186EB3" w:rsidP="00273A1D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</w:p>
        </w:tc>
        <w:tc>
          <w:tcPr>
            <w:tcW w:w="1110" w:type="dxa"/>
            <w:vAlign w:val="center"/>
          </w:tcPr>
          <w:p w14:paraId="020A9B43" w14:textId="77777777" w:rsidR="00186EB3" w:rsidRDefault="00186EB3" w:rsidP="00273A1D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6BF2FB0E" w14:textId="77777777" w:rsidR="00186EB3" w:rsidRDefault="00186EB3" w:rsidP="00273A1D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</w:p>
        </w:tc>
        <w:tc>
          <w:tcPr>
            <w:tcW w:w="1110" w:type="dxa"/>
            <w:vAlign w:val="center"/>
          </w:tcPr>
          <w:p w14:paraId="63963E40" w14:textId="77777777" w:rsidR="00186EB3" w:rsidRDefault="00186EB3" w:rsidP="00273A1D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</w:p>
        </w:tc>
        <w:tc>
          <w:tcPr>
            <w:tcW w:w="1366" w:type="dxa"/>
            <w:vAlign w:val="center"/>
          </w:tcPr>
          <w:p w14:paraId="15DEF8E4" w14:textId="77777777" w:rsidR="00186EB3" w:rsidRDefault="00186EB3" w:rsidP="00273A1D">
            <w:pPr>
              <w:adjustRightInd w:val="0"/>
              <w:snapToGrid w:val="0"/>
              <w:jc w:val="center"/>
              <w:rPr>
                <w:color w:val="000000"/>
                <w:sz w:val="24"/>
              </w:rPr>
            </w:pPr>
          </w:p>
        </w:tc>
      </w:tr>
    </w:tbl>
    <w:p w14:paraId="4213764F" w14:textId="77777777" w:rsidR="00D31EBF" w:rsidRDefault="00D31EBF" w:rsidP="00D31EBF">
      <w:pPr>
        <w:widowControl/>
        <w:adjustRightInd w:val="0"/>
        <w:snapToGrid w:val="0"/>
        <w:spacing w:beforeLines="50" w:before="156" w:afterLines="50" w:after="156"/>
        <w:jc w:val="left"/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Pr="005D545D">
        <w:rPr>
          <w:rFonts w:hint="eastAsia"/>
          <w:b/>
          <w:sz w:val="24"/>
        </w:rPr>
        <w:t>单项选择题（每小题</w:t>
      </w:r>
      <w:r w:rsidRPr="005D545D">
        <w:rPr>
          <w:rFonts w:hint="eastAsia"/>
          <w:b/>
          <w:sz w:val="24"/>
        </w:rPr>
        <w:t>2</w:t>
      </w:r>
      <w:r w:rsidRPr="005D545D">
        <w:rPr>
          <w:rFonts w:hint="eastAsia"/>
          <w:b/>
          <w:sz w:val="24"/>
        </w:rPr>
        <w:t>分，共</w:t>
      </w:r>
      <w:r w:rsidR="003C5C9A">
        <w:rPr>
          <w:b/>
          <w:sz w:val="24"/>
        </w:rPr>
        <w:t>1</w:t>
      </w:r>
      <w:r w:rsidRPr="005D545D">
        <w:rPr>
          <w:rFonts w:hint="eastAsia"/>
          <w:b/>
          <w:sz w:val="24"/>
        </w:rPr>
        <w:t>0</w:t>
      </w:r>
      <w:r w:rsidRPr="005D545D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，</w:t>
      </w:r>
      <w:r w:rsidRPr="00BB4C61">
        <w:rPr>
          <w:rFonts w:hAnsi="宋体" w:hint="eastAsia"/>
          <w:b/>
          <w:bCs/>
          <w:color w:val="000000"/>
          <w:sz w:val="24"/>
        </w:rPr>
        <w:t>将正确选项的代码填入括号中</w:t>
      </w:r>
      <w:r w:rsidRPr="005D545D">
        <w:rPr>
          <w:rFonts w:hint="eastAsia"/>
          <w:b/>
          <w:sz w:val="24"/>
        </w:rPr>
        <w:t>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2"/>
        <w:gridCol w:w="1374"/>
        <w:gridCol w:w="1371"/>
        <w:gridCol w:w="1374"/>
        <w:gridCol w:w="1374"/>
        <w:gridCol w:w="1372"/>
      </w:tblGrid>
      <w:tr w:rsidR="002B5F59" w:rsidRPr="0070222F" w14:paraId="0CB87978" w14:textId="77777777" w:rsidTr="002B5F59">
        <w:tc>
          <w:tcPr>
            <w:tcW w:w="848" w:type="pct"/>
          </w:tcPr>
          <w:p w14:paraId="7FAE8BEA" w14:textId="77777777" w:rsidR="002B5F59" w:rsidRPr="0070222F" w:rsidRDefault="002B5F59" w:rsidP="000A1F7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  <w:r w:rsidRPr="0070222F">
              <w:rPr>
                <w:rFonts w:hAnsi="宋体" w:hint="eastAsia"/>
                <w:b/>
                <w:bCs/>
                <w:color w:val="000000"/>
                <w:sz w:val="24"/>
              </w:rPr>
              <w:t>题号</w:t>
            </w:r>
          </w:p>
        </w:tc>
        <w:tc>
          <w:tcPr>
            <w:tcW w:w="831" w:type="pct"/>
          </w:tcPr>
          <w:p w14:paraId="663A7A54" w14:textId="77777777" w:rsidR="002B5F59" w:rsidRPr="0070222F" w:rsidRDefault="002B5F59" w:rsidP="000A1F7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  <w:r w:rsidRPr="0070222F">
              <w:rPr>
                <w:rFonts w:hAnsi="宋体"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829" w:type="pct"/>
          </w:tcPr>
          <w:p w14:paraId="6C73DF20" w14:textId="77777777" w:rsidR="002B5F59" w:rsidRPr="0070222F" w:rsidRDefault="002B5F59" w:rsidP="000A1F7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  <w:r w:rsidRPr="0070222F">
              <w:rPr>
                <w:rFonts w:hAnsi="宋体"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831" w:type="pct"/>
          </w:tcPr>
          <w:p w14:paraId="3443BD12" w14:textId="77777777" w:rsidR="002B5F59" w:rsidRPr="0070222F" w:rsidRDefault="002B5F59" w:rsidP="000A1F7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  <w:r w:rsidRPr="0070222F">
              <w:rPr>
                <w:rFonts w:hAnsi="宋体"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831" w:type="pct"/>
          </w:tcPr>
          <w:p w14:paraId="25B92B7D" w14:textId="77777777" w:rsidR="002B5F59" w:rsidRPr="0070222F" w:rsidRDefault="002B5F59" w:rsidP="000A1F7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  <w:r w:rsidRPr="0070222F">
              <w:rPr>
                <w:rFonts w:hAnsi="宋体"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831" w:type="pct"/>
          </w:tcPr>
          <w:p w14:paraId="4BC62CFB" w14:textId="77777777" w:rsidR="002B5F59" w:rsidRPr="0070222F" w:rsidRDefault="002B5F59" w:rsidP="000A1F7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  <w:r w:rsidRPr="0070222F">
              <w:rPr>
                <w:rFonts w:hAnsi="宋体" w:hint="eastAsia"/>
                <w:b/>
                <w:bCs/>
                <w:color w:val="000000"/>
                <w:sz w:val="24"/>
              </w:rPr>
              <w:t>5</w:t>
            </w:r>
          </w:p>
        </w:tc>
      </w:tr>
      <w:tr w:rsidR="002B5F59" w:rsidRPr="0070222F" w14:paraId="076D2EB2" w14:textId="77777777" w:rsidTr="002B5F59">
        <w:tc>
          <w:tcPr>
            <w:tcW w:w="848" w:type="pct"/>
          </w:tcPr>
          <w:p w14:paraId="1C18B3BB" w14:textId="77777777" w:rsidR="002B5F59" w:rsidRPr="0070222F" w:rsidRDefault="002B5F59" w:rsidP="002B5F59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  <w:r w:rsidRPr="0070222F">
              <w:rPr>
                <w:rFonts w:hAnsi="宋体" w:hint="eastAsia"/>
                <w:b/>
                <w:bCs/>
                <w:color w:val="000000"/>
                <w:sz w:val="24"/>
              </w:rPr>
              <w:t>答案</w:t>
            </w:r>
          </w:p>
        </w:tc>
        <w:tc>
          <w:tcPr>
            <w:tcW w:w="831" w:type="pct"/>
            <w:vAlign w:val="center"/>
          </w:tcPr>
          <w:p w14:paraId="7AB3DD2E" w14:textId="13D0C0C4" w:rsidR="002B5F59" w:rsidRDefault="002B5F59" w:rsidP="00E91C8F">
            <w:pPr>
              <w:adjustRightInd w:val="0"/>
              <w:snapToGrid w:val="0"/>
              <w:spacing w:line="400" w:lineRule="exact"/>
              <w:rPr>
                <w:color w:val="000000"/>
                <w:sz w:val="24"/>
              </w:rPr>
            </w:pPr>
          </w:p>
        </w:tc>
        <w:tc>
          <w:tcPr>
            <w:tcW w:w="829" w:type="pct"/>
            <w:vAlign w:val="center"/>
          </w:tcPr>
          <w:p w14:paraId="61391C27" w14:textId="18D2DB6C" w:rsidR="002B5F59" w:rsidRDefault="002B5F59" w:rsidP="000A1F74">
            <w:pPr>
              <w:adjustRightInd w:val="0"/>
              <w:snapToGrid w:val="0"/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831" w:type="pct"/>
            <w:vAlign w:val="center"/>
          </w:tcPr>
          <w:p w14:paraId="66F9FA7A" w14:textId="6C386A97" w:rsidR="002B5F59" w:rsidRDefault="002B5F59" w:rsidP="000A1F74">
            <w:pPr>
              <w:adjustRightInd w:val="0"/>
              <w:snapToGrid w:val="0"/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831" w:type="pct"/>
          </w:tcPr>
          <w:p w14:paraId="1F0B1342" w14:textId="4B5E1113" w:rsidR="002B5F59" w:rsidRPr="0070222F" w:rsidRDefault="002B5F59" w:rsidP="00E91C8F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831" w:type="pct"/>
          </w:tcPr>
          <w:p w14:paraId="06EE84E6" w14:textId="72C1E73B" w:rsidR="002B5F59" w:rsidRPr="0070222F" w:rsidRDefault="002B5F59" w:rsidP="000A1F7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</w:p>
        </w:tc>
      </w:tr>
    </w:tbl>
    <w:p w14:paraId="02A50C8E" w14:textId="77777777" w:rsidR="00B8083A" w:rsidRDefault="00B8083A" w:rsidP="00424531">
      <w:pPr>
        <w:spacing w:line="360" w:lineRule="auto"/>
        <w:rPr>
          <w:sz w:val="24"/>
        </w:rPr>
      </w:pPr>
      <w:bookmarkStart w:id="1" w:name="_Hlk89866246"/>
    </w:p>
    <w:p w14:paraId="10DF454F" w14:textId="0F358BB8" w:rsidR="00424531" w:rsidRPr="00424531" w:rsidRDefault="00424531" w:rsidP="00424531">
      <w:pPr>
        <w:spacing w:line="360" w:lineRule="auto"/>
        <w:rPr>
          <w:sz w:val="24"/>
        </w:rPr>
      </w:pPr>
      <w:r w:rsidRPr="00424531">
        <w:rPr>
          <w:rFonts w:hint="eastAsia"/>
          <w:sz w:val="24"/>
        </w:rPr>
        <w:t>1</w:t>
      </w:r>
      <w:r w:rsidR="000E2C4C">
        <w:rPr>
          <w:rFonts w:hint="eastAsia"/>
          <w:sz w:val="24"/>
        </w:rPr>
        <w:t>.</w:t>
      </w:r>
      <w:r w:rsidR="00D4405B" w:rsidRPr="00D4405B">
        <w:rPr>
          <w:rFonts w:hint="eastAsia"/>
        </w:rPr>
        <w:t xml:space="preserve"> </w:t>
      </w:r>
      <w:r w:rsidR="00D4405B" w:rsidRPr="00D4405B">
        <w:rPr>
          <w:rFonts w:hint="eastAsia"/>
          <w:sz w:val="24"/>
        </w:rPr>
        <w:t>下列费用中（</w:t>
      </w:r>
      <w:r w:rsidR="00D4405B" w:rsidRPr="00D4405B">
        <w:rPr>
          <w:rFonts w:hint="eastAsia"/>
          <w:sz w:val="24"/>
        </w:rPr>
        <w:t xml:space="preserve"> </w:t>
      </w:r>
      <w:r w:rsidR="00E91C8F">
        <w:rPr>
          <w:rFonts w:hint="eastAsia"/>
          <w:sz w:val="24"/>
        </w:rPr>
        <w:t xml:space="preserve">  </w:t>
      </w:r>
      <w:r w:rsidR="00D4405B" w:rsidRPr="00D4405B">
        <w:rPr>
          <w:rFonts w:hint="eastAsia"/>
          <w:sz w:val="24"/>
        </w:rPr>
        <w:t>）不是现金流量</w:t>
      </w:r>
      <w:r w:rsidR="000E2C4C" w:rsidRPr="00424531">
        <w:rPr>
          <w:rFonts w:hint="eastAsia"/>
          <w:sz w:val="24"/>
        </w:rPr>
        <w:t>。</w:t>
      </w:r>
      <w:r w:rsidRPr="00424531">
        <w:rPr>
          <w:rFonts w:hint="eastAsia"/>
          <w:sz w:val="24"/>
        </w:rPr>
        <w:t xml:space="preserve"> </w:t>
      </w:r>
    </w:p>
    <w:p w14:paraId="60729123" w14:textId="7E545956" w:rsidR="00424531" w:rsidRPr="00424531" w:rsidRDefault="00424531" w:rsidP="00424531">
      <w:pPr>
        <w:spacing w:line="360" w:lineRule="auto"/>
        <w:rPr>
          <w:sz w:val="24"/>
        </w:rPr>
      </w:pPr>
      <w:r w:rsidRPr="00424531">
        <w:rPr>
          <w:rFonts w:hint="eastAsia"/>
          <w:sz w:val="24"/>
        </w:rPr>
        <w:t>A</w:t>
      </w:r>
      <w:r w:rsidR="00463E52">
        <w:rPr>
          <w:rFonts w:hint="eastAsia"/>
          <w:sz w:val="24"/>
        </w:rPr>
        <w:t>.</w:t>
      </w:r>
      <w:r w:rsidR="00463E52">
        <w:rPr>
          <w:sz w:val="24"/>
        </w:rPr>
        <w:t xml:space="preserve"> </w:t>
      </w:r>
      <w:r w:rsidR="00D4405B">
        <w:rPr>
          <w:rFonts w:hint="eastAsia"/>
          <w:sz w:val="24"/>
        </w:rPr>
        <w:t>原材料</w:t>
      </w:r>
      <w:r w:rsidRPr="00424531">
        <w:rPr>
          <w:rFonts w:hint="eastAsia"/>
          <w:sz w:val="24"/>
        </w:rPr>
        <w:t xml:space="preserve">      B</w:t>
      </w:r>
      <w:r w:rsidR="00463E52">
        <w:rPr>
          <w:rFonts w:hint="eastAsia"/>
          <w:sz w:val="24"/>
        </w:rPr>
        <w:t>.</w:t>
      </w:r>
      <w:r w:rsidR="00463E52">
        <w:rPr>
          <w:sz w:val="24"/>
        </w:rPr>
        <w:t xml:space="preserve"> </w:t>
      </w:r>
      <w:r w:rsidR="00D4405B">
        <w:rPr>
          <w:rFonts w:hint="eastAsia"/>
          <w:sz w:val="24"/>
        </w:rPr>
        <w:t>折旧</w:t>
      </w:r>
      <w:r w:rsidRPr="00424531">
        <w:rPr>
          <w:rFonts w:hint="eastAsia"/>
          <w:sz w:val="24"/>
        </w:rPr>
        <w:t xml:space="preserve">       C</w:t>
      </w:r>
      <w:r w:rsidR="00463E52">
        <w:rPr>
          <w:rFonts w:hint="eastAsia"/>
          <w:sz w:val="24"/>
        </w:rPr>
        <w:t>.</w:t>
      </w:r>
      <w:r w:rsidR="00463E52">
        <w:rPr>
          <w:sz w:val="24"/>
        </w:rPr>
        <w:t xml:space="preserve"> </w:t>
      </w:r>
      <w:r w:rsidR="00D4405B">
        <w:rPr>
          <w:rFonts w:hint="eastAsia"/>
          <w:sz w:val="24"/>
        </w:rPr>
        <w:t>工资</w:t>
      </w:r>
      <w:r w:rsidRPr="00424531">
        <w:rPr>
          <w:rFonts w:hint="eastAsia"/>
          <w:sz w:val="24"/>
        </w:rPr>
        <w:t xml:space="preserve">         D</w:t>
      </w:r>
      <w:r w:rsidRPr="00424531">
        <w:rPr>
          <w:rFonts w:hint="eastAsia"/>
          <w:sz w:val="24"/>
        </w:rPr>
        <w:t>．</w:t>
      </w:r>
      <w:r w:rsidR="00D4405B">
        <w:rPr>
          <w:rFonts w:hint="eastAsia"/>
          <w:sz w:val="24"/>
        </w:rPr>
        <w:t>管理费用</w:t>
      </w:r>
      <w:r w:rsidRPr="00424531">
        <w:rPr>
          <w:rFonts w:hint="eastAsia"/>
          <w:sz w:val="24"/>
        </w:rPr>
        <w:t xml:space="preserve"> </w:t>
      </w:r>
    </w:p>
    <w:p w14:paraId="2636C75B" w14:textId="3702B64E" w:rsidR="00424531" w:rsidRPr="00424531" w:rsidRDefault="00424531" w:rsidP="00424531">
      <w:pPr>
        <w:spacing w:line="360" w:lineRule="auto"/>
        <w:rPr>
          <w:sz w:val="24"/>
        </w:rPr>
      </w:pPr>
      <w:r>
        <w:rPr>
          <w:sz w:val="24"/>
        </w:rPr>
        <w:t>2</w:t>
      </w:r>
      <w:r w:rsidRPr="00424531">
        <w:rPr>
          <w:rFonts w:hint="eastAsia"/>
          <w:sz w:val="24"/>
        </w:rPr>
        <w:t>.</w:t>
      </w:r>
      <w:r w:rsidR="000E2C4C">
        <w:rPr>
          <w:sz w:val="24"/>
        </w:rPr>
        <w:t xml:space="preserve"> </w:t>
      </w:r>
      <w:r w:rsidR="00F42645" w:rsidRPr="00F42645">
        <w:rPr>
          <w:rFonts w:hint="eastAsia"/>
          <w:sz w:val="24"/>
        </w:rPr>
        <w:t>单利计息与复利计息的区别在于</w:t>
      </w:r>
      <w:r w:rsidR="00F42645" w:rsidRPr="00F42645">
        <w:rPr>
          <w:rFonts w:hint="eastAsia"/>
          <w:sz w:val="24"/>
        </w:rPr>
        <w:t xml:space="preserve">( </w:t>
      </w:r>
      <w:r w:rsidR="00E91C8F">
        <w:rPr>
          <w:rFonts w:hint="eastAsia"/>
          <w:sz w:val="24"/>
        </w:rPr>
        <w:t xml:space="preserve">  </w:t>
      </w:r>
      <w:r w:rsidR="00F42645" w:rsidRPr="00F42645">
        <w:rPr>
          <w:rFonts w:hint="eastAsia"/>
          <w:sz w:val="24"/>
        </w:rPr>
        <w:t xml:space="preserve"> )</w:t>
      </w:r>
      <w:r w:rsidRPr="00424531">
        <w:rPr>
          <w:rFonts w:hint="eastAsia"/>
          <w:sz w:val="24"/>
        </w:rPr>
        <w:t>。</w:t>
      </w:r>
    </w:p>
    <w:p w14:paraId="36DC4F25" w14:textId="77777777" w:rsidR="00F42645" w:rsidRDefault="00424531" w:rsidP="00424531">
      <w:pPr>
        <w:spacing w:line="360" w:lineRule="auto"/>
        <w:rPr>
          <w:sz w:val="24"/>
        </w:rPr>
      </w:pPr>
      <w:r w:rsidRPr="00424531">
        <w:rPr>
          <w:rFonts w:hint="eastAsia"/>
          <w:sz w:val="24"/>
        </w:rPr>
        <w:t>A.</w:t>
      </w:r>
      <w:r w:rsidR="000E2C4C">
        <w:rPr>
          <w:sz w:val="24"/>
        </w:rPr>
        <w:t xml:space="preserve"> </w:t>
      </w:r>
      <w:r w:rsidR="00F42645" w:rsidRPr="00F42645">
        <w:rPr>
          <w:rFonts w:hint="eastAsia"/>
          <w:sz w:val="24"/>
        </w:rPr>
        <w:t>是否考虑资金的时间价值</w:t>
      </w:r>
      <w:r w:rsidRPr="00424531">
        <w:rPr>
          <w:rFonts w:hint="eastAsia"/>
          <w:sz w:val="24"/>
        </w:rPr>
        <w:t xml:space="preserve">    </w:t>
      </w:r>
      <w:r w:rsidR="00EF0F3B">
        <w:rPr>
          <w:sz w:val="24"/>
        </w:rPr>
        <w:t xml:space="preserve"> </w:t>
      </w:r>
      <w:r w:rsidRPr="00424531">
        <w:rPr>
          <w:rFonts w:hint="eastAsia"/>
          <w:sz w:val="24"/>
        </w:rPr>
        <w:t xml:space="preserve"> B.</w:t>
      </w:r>
      <w:r w:rsidR="000E2C4C">
        <w:rPr>
          <w:sz w:val="24"/>
        </w:rPr>
        <w:t xml:space="preserve"> </w:t>
      </w:r>
      <w:r w:rsidR="00F42645" w:rsidRPr="00F42645">
        <w:rPr>
          <w:rFonts w:hint="eastAsia"/>
          <w:sz w:val="24"/>
        </w:rPr>
        <w:t>是否考虑本金的时间价值</w:t>
      </w:r>
      <w:r w:rsidRPr="00424531">
        <w:rPr>
          <w:rFonts w:hint="eastAsia"/>
          <w:sz w:val="24"/>
        </w:rPr>
        <w:t xml:space="preserve">    </w:t>
      </w:r>
      <w:r w:rsidR="00EF0F3B">
        <w:rPr>
          <w:sz w:val="24"/>
        </w:rPr>
        <w:t xml:space="preserve"> </w:t>
      </w:r>
      <w:r w:rsidRPr="00424531">
        <w:rPr>
          <w:rFonts w:hint="eastAsia"/>
          <w:sz w:val="24"/>
        </w:rPr>
        <w:t xml:space="preserve"> </w:t>
      </w:r>
    </w:p>
    <w:p w14:paraId="1E8AA728" w14:textId="234819AF" w:rsidR="00424531" w:rsidRDefault="00424531" w:rsidP="00F42645">
      <w:pPr>
        <w:tabs>
          <w:tab w:val="left" w:pos="6090"/>
        </w:tabs>
        <w:spacing w:line="360" w:lineRule="auto"/>
        <w:rPr>
          <w:sz w:val="24"/>
        </w:rPr>
      </w:pPr>
      <w:r w:rsidRPr="00424531">
        <w:rPr>
          <w:rFonts w:hint="eastAsia"/>
          <w:sz w:val="24"/>
        </w:rPr>
        <w:t xml:space="preserve">C. </w:t>
      </w:r>
      <w:r w:rsidR="00F42645" w:rsidRPr="00F42645">
        <w:rPr>
          <w:rFonts w:hint="eastAsia"/>
          <w:sz w:val="24"/>
        </w:rPr>
        <w:t>是否考虑先前计息周期累计利息的时间价值</w:t>
      </w:r>
      <w:r w:rsidRPr="00424531">
        <w:rPr>
          <w:rFonts w:hint="eastAsia"/>
          <w:sz w:val="24"/>
        </w:rPr>
        <w:t xml:space="preserve">    </w:t>
      </w:r>
      <w:r w:rsidR="00EF0F3B">
        <w:rPr>
          <w:sz w:val="24"/>
        </w:rPr>
        <w:t xml:space="preserve"> </w:t>
      </w:r>
      <w:r w:rsidR="00F42645">
        <w:rPr>
          <w:sz w:val="24"/>
        </w:rPr>
        <w:tab/>
      </w:r>
    </w:p>
    <w:p w14:paraId="200E1B01" w14:textId="5EE9A533" w:rsidR="00F42645" w:rsidRPr="00424531" w:rsidRDefault="00F42645" w:rsidP="00F42645">
      <w:pPr>
        <w:tabs>
          <w:tab w:val="left" w:pos="6090"/>
        </w:tabs>
        <w:spacing w:line="360" w:lineRule="auto"/>
        <w:rPr>
          <w:sz w:val="24"/>
        </w:rPr>
      </w:pPr>
      <w:r w:rsidRPr="00F42645">
        <w:rPr>
          <w:rFonts w:hint="eastAsia"/>
          <w:sz w:val="24"/>
        </w:rPr>
        <w:t>D.</w:t>
      </w:r>
      <w:r w:rsidRPr="00F42645">
        <w:rPr>
          <w:rFonts w:hint="eastAsia"/>
          <w:sz w:val="24"/>
        </w:rPr>
        <w:t>采用名义利率还是实际利率</w:t>
      </w:r>
    </w:p>
    <w:p w14:paraId="483B6CBE" w14:textId="0F2743FE" w:rsidR="00A9350C" w:rsidRPr="00A9350C" w:rsidRDefault="00424531" w:rsidP="00A9350C">
      <w:pPr>
        <w:spacing w:line="360" w:lineRule="auto"/>
        <w:rPr>
          <w:sz w:val="24"/>
        </w:rPr>
      </w:pPr>
      <w:r>
        <w:rPr>
          <w:sz w:val="24"/>
        </w:rPr>
        <w:t>3</w:t>
      </w:r>
      <w:r w:rsidRPr="00424531">
        <w:rPr>
          <w:rFonts w:hint="eastAsia"/>
          <w:sz w:val="24"/>
        </w:rPr>
        <w:t xml:space="preserve">. </w:t>
      </w:r>
      <w:r w:rsidR="000B5A7D">
        <w:rPr>
          <w:rFonts w:hint="eastAsia"/>
          <w:sz w:val="24"/>
        </w:rPr>
        <w:t>课程中讲授的不确定性评价方法不包括</w:t>
      </w:r>
      <w:r w:rsidR="005A4489">
        <w:rPr>
          <w:rFonts w:hint="eastAsia"/>
          <w:sz w:val="24"/>
        </w:rPr>
        <w:t>（</w:t>
      </w:r>
      <w:r w:rsidR="00E91C8F">
        <w:rPr>
          <w:rFonts w:hint="eastAsia"/>
          <w:sz w:val="24"/>
        </w:rPr>
        <w:t xml:space="preserve">    </w:t>
      </w:r>
      <w:r w:rsidR="005A4489">
        <w:rPr>
          <w:rFonts w:hint="eastAsia"/>
          <w:sz w:val="24"/>
        </w:rPr>
        <w:t>）</w:t>
      </w:r>
      <w:r w:rsidR="00A9350C" w:rsidRPr="00A9350C">
        <w:rPr>
          <w:rFonts w:hint="eastAsia"/>
          <w:sz w:val="24"/>
        </w:rPr>
        <w:t>。</w:t>
      </w:r>
      <w:r w:rsidR="00A9350C" w:rsidRPr="00A9350C">
        <w:rPr>
          <w:rFonts w:hint="eastAsia"/>
          <w:sz w:val="24"/>
        </w:rPr>
        <w:t> </w:t>
      </w:r>
    </w:p>
    <w:p w14:paraId="2AC78C3E" w14:textId="77777777" w:rsidR="00A9350C" w:rsidRPr="00A9350C" w:rsidRDefault="00A9350C" w:rsidP="00A9350C">
      <w:pPr>
        <w:spacing w:line="360" w:lineRule="auto"/>
        <w:rPr>
          <w:sz w:val="24"/>
        </w:rPr>
      </w:pPr>
      <w:r w:rsidRPr="00A9350C">
        <w:rPr>
          <w:rFonts w:hint="eastAsia"/>
          <w:sz w:val="24"/>
        </w:rPr>
        <w:t>A</w:t>
      </w:r>
      <w:r w:rsidRPr="00424531"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0B5A7D">
        <w:rPr>
          <w:rFonts w:hint="eastAsia"/>
          <w:sz w:val="24"/>
        </w:rPr>
        <w:t>价值分析</w:t>
      </w:r>
      <w:r w:rsidRPr="00A9350C">
        <w:rPr>
          <w:rFonts w:hint="eastAsia"/>
          <w:sz w:val="24"/>
        </w:rPr>
        <w:t>    </w:t>
      </w:r>
      <w:r>
        <w:rPr>
          <w:sz w:val="24"/>
        </w:rPr>
        <w:t xml:space="preserve"> </w:t>
      </w:r>
      <w:r w:rsidRPr="00A9350C">
        <w:rPr>
          <w:rFonts w:hint="eastAsia"/>
          <w:sz w:val="24"/>
        </w:rPr>
        <w:t> </w:t>
      </w:r>
      <w:r>
        <w:rPr>
          <w:sz w:val="24"/>
        </w:rPr>
        <w:t xml:space="preserve"> </w:t>
      </w:r>
      <w:r w:rsidRPr="00A9350C">
        <w:rPr>
          <w:rFonts w:hint="eastAsia"/>
          <w:sz w:val="24"/>
        </w:rPr>
        <w:t>B</w:t>
      </w:r>
      <w:r w:rsidRPr="00424531"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0B5A7D">
        <w:rPr>
          <w:rFonts w:hint="eastAsia"/>
          <w:sz w:val="24"/>
        </w:rPr>
        <w:t>盈亏平衡分析</w:t>
      </w:r>
      <w:r w:rsidRPr="00A9350C">
        <w:rPr>
          <w:rFonts w:hint="eastAsia"/>
          <w:sz w:val="24"/>
        </w:rPr>
        <w:t>      </w:t>
      </w:r>
      <w:r>
        <w:rPr>
          <w:sz w:val="24"/>
        </w:rPr>
        <w:t xml:space="preserve"> </w:t>
      </w:r>
      <w:r w:rsidRPr="00A9350C">
        <w:rPr>
          <w:rFonts w:hint="eastAsia"/>
          <w:sz w:val="24"/>
        </w:rPr>
        <w:t>C</w:t>
      </w:r>
      <w:r w:rsidRPr="00424531"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0B5A7D">
        <w:rPr>
          <w:rFonts w:hint="eastAsia"/>
          <w:sz w:val="24"/>
        </w:rPr>
        <w:t>敏感性分析</w:t>
      </w:r>
      <w:r w:rsidRPr="00A9350C">
        <w:rPr>
          <w:rFonts w:hint="eastAsia"/>
          <w:sz w:val="24"/>
        </w:rPr>
        <w:t> </w:t>
      </w:r>
      <w:r>
        <w:rPr>
          <w:sz w:val="24"/>
        </w:rPr>
        <w:t xml:space="preserve"> </w:t>
      </w:r>
      <w:r w:rsidRPr="00A9350C">
        <w:rPr>
          <w:rFonts w:hint="eastAsia"/>
          <w:sz w:val="24"/>
        </w:rPr>
        <w:t> </w:t>
      </w:r>
      <w:r>
        <w:rPr>
          <w:sz w:val="24"/>
        </w:rPr>
        <w:t xml:space="preserve"> </w:t>
      </w:r>
      <w:r w:rsidRPr="00A9350C">
        <w:rPr>
          <w:rFonts w:hint="eastAsia"/>
          <w:sz w:val="24"/>
        </w:rPr>
        <w:t>   D</w:t>
      </w:r>
      <w:r w:rsidRPr="00424531">
        <w:rPr>
          <w:rFonts w:hint="eastAsia"/>
          <w:sz w:val="24"/>
        </w:rPr>
        <w:t>.</w:t>
      </w:r>
      <w:r w:rsidR="000B5A7D">
        <w:rPr>
          <w:rFonts w:hint="eastAsia"/>
          <w:sz w:val="24"/>
        </w:rPr>
        <w:t>风险分析</w:t>
      </w:r>
    </w:p>
    <w:p w14:paraId="445BEA7C" w14:textId="04A1ACFB" w:rsidR="00424531" w:rsidRPr="00424531" w:rsidRDefault="00424531" w:rsidP="00424531">
      <w:pPr>
        <w:spacing w:line="360" w:lineRule="auto"/>
        <w:rPr>
          <w:sz w:val="24"/>
        </w:rPr>
      </w:pPr>
      <w:bookmarkStart w:id="2" w:name="_Hlk90413712"/>
      <w:r>
        <w:rPr>
          <w:sz w:val="24"/>
        </w:rPr>
        <w:t>4</w:t>
      </w:r>
      <w:r w:rsidRPr="00424531">
        <w:rPr>
          <w:rFonts w:hint="eastAsia"/>
          <w:sz w:val="24"/>
        </w:rPr>
        <w:t xml:space="preserve">. </w:t>
      </w:r>
      <w:r w:rsidR="00F42645" w:rsidRPr="00F42645">
        <w:rPr>
          <w:rFonts w:hint="eastAsia"/>
          <w:sz w:val="24"/>
        </w:rPr>
        <w:t>当多个工程项目的计算期不同时，较为简便的评价选优方法为</w:t>
      </w:r>
      <w:r w:rsidR="00E91C8F">
        <w:rPr>
          <w:rFonts w:hint="eastAsia"/>
          <w:sz w:val="24"/>
        </w:rPr>
        <w:t xml:space="preserve">(   </w:t>
      </w:r>
      <w:r w:rsidR="00F42645" w:rsidRPr="00F42645">
        <w:rPr>
          <w:rFonts w:hint="eastAsia"/>
          <w:sz w:val="24"/>
        </w:rPr>
        <w:t xml:space="preserve">  )</w:t>
      </w:r>
      <w:r w:rsidRPr="00424531">
        <w:rPr>
          <w:rFonts w:hint="eastAsia"/>
          <w:sz w:val="24"/>
        </w:rPr>
        <w:t>。</w:t>
      </w:r>
      <w:r w:rsidRPr="00424531">
        <w:rPr>
          <w:rFonts w:hint="eastAsia"/>
          <w:sz w:val="24"/>
        </w:rPr>
        <w:t xml:space="preserve"> </w:t>
      </w:r>
    </w:p>
    <w:p w14:paraId="153F6739" w14:textId="3889A247" w:rsidR="00424531" w:rsidRPr="00424531" w:rsidRDefault="00424531" w:rsidP="00424531">
      <w:pPr>
        <w:spacing w:line="360" w:lineRule="auto"/>
        <w:rPr>
          <w:sz w:val="24"/>
        </w:rPr>
      </w:pPr>
      <w:r w:rsidRPr="00424531">
        <w:rPr>
          <w:rFonts w:hint="eastAsia"/>
          <w:sz w:val="24"/>
        </w:rPr>
        <w:t>A.</w:t>
      </w:r>
      <w:r w:rsidR="000E2C4C">
        <w:rPr>
          <w:sz w:val="24"/>
        </w:rPr>
        <w:t xml:space="preserve"> </w:t>
      </w:r>
      <w:r w:rsidR="00F42645">
        <w:rPr>
          <w:rFonts w:hint="eastAsia"/>
          <w:sz w:val="24"/>
        </w:rPr>
        <w:t>净现值</w:t>
      </w:r>
      <w:r w:rsidR="000B5A7D">
        <w:rPr>
          <w:rFonts w:hint="eastAsia"/>
          <w:sz w:val="24"/>
        </w:rPr>
        <w:t>法</w:t>
      </w:r>
      <w:r w:rsidRPr="00424531">
        <w:rPr>
          <w:rFonts w:hint="eastAsia"/>
          <w:sz w:val="24"/>
        </w:rPr>
        <w:t xml:space="preserve"> </w:t>
      </w:r>
      <w:r w:rsidR="008A42C3">
        <w:rPr>
          <w:sz w:val="24"/>
        </w:rPr>
        <w:t xml:space="preserve">     </w:t>
      </w:r>
      <w:r w:rsidRPr="00424531">
        <w:rPr>
          <w:rFonts w:hint="eastAsia"/>
          <w:sz w:val="24"/>
        </w:rPr>
        <w:t>B.</w:t>
      </w:r>
      <w:r w:rsidR="000E2C4C">
        <w:rPr>
          <w:sz w:val="24"/>
        </w:rPr>
        <w:t xml:space="preserve"> </w:t>
      </w:r>
      <w:r w:rsidR="00F42645">
        <w:rPr>
          <w:rFonts w:hint="eastAsia"/>
          <w:sz w:val="24"/>
        </w:rPr>
        <w:t>内部收益率</w:t>
      </w:r>
      <w:r w:rsidR="000B5A7D">
        <w:rPr>
          <w:rFonts w:hint="eastAsia"/>
          <w:sz w:val="24"/>
        </w:rPr>
        <w:t>法</w:t>
      </w:r>
      <w:r w:rsidRPr="00424531">
        <w:rPr>
          <w:rFonts w:hint="eastAsia"/>
          <w:sz w:val="24"/>
        </w:rPr>
        <w:t xml:space="preserve"> </w:t>
      </w:r>
      <w:r w:rsidR="008A42C3">
        <w:rPr>
          <w:sz w:val="24"/>
        </w:rPr>
        <w:t xml:space="preserve">    </w:t>
      </w:r>
      <w:r w:rsidR="000E2C4C">
        <w:rPr>
          <w:sz w:val="24"/>
        </w:rPr>
        <w:t xml:space="preserve"> </w:t>
      </w:r>
      <w:r w:rsidRPr="00424531">
        <w:rPr>
          <w:rFonts w:hint="eastAsia"/>
          <w:sz w:val="24"/>
        </w:rPr>
        <w:t>C.</w:t>
      </w:r>
      <w:r w:rsidR="000E2C4C">
        <w:rPr>
          <w:sz w:val="24"/>
        </w:rPr>
        <w:t xml:space="preserve"> </w:t>
      </w:r>
      <w:r w:rsidR="00F42645">
        <w:rPr>
          <w:rFonts w:hint="eastAsia"/>
          <w:sz w:val="24"/>
        </w:rPr>
        <w:t>年值</w:t>
      </w:r>
      <w:r w:rsidR="000B5A7D">
        <w:rPr>
          <w:rFonts w:hint="eastAsia"/>
          <w:sz w:val="24"/>
        </w:rPr>
        <w:t>法</w:t>
      </w:r>
      <w:r w:rsidR="008A42C3">
        <w:rPr>
          <w:rFonts w:hint="eastAsia"/>
          <w:sz w:val="24"/>
        </w:rPr>
        <w:t xml:space="preserve"> </w:t>
      </w:r>
      <w:r w:rsidR="008A42C3">
        <w:rPr>
          <w:sz w:val="24"/>
        </w:rPr>
        <w:t xml:space="preserve">   </w:t>
      </w:r>
      <w:r w:rsidRPr="00424531">
        <w:rPr>
          <w:rFonts w:hint="eastAsia"/>
          <w:sz w:val="24"/>
        </w:rPr>
        <w:t xml:space="preserve"> D.</w:t>
      </w:r>
      <w:r w:rsidR="000E2C4C">
        <w:rPr>
          <w:sz w:val="24"/>
        </w:rPr>
        <w:t xml:space="preserve"> </w:t>
      </w:r>
      <w:r w:rsidR="00F42645">
        <w:rPr>
          <w:rFonts w:hint="eastAsia"/>
          <w:sz w:val="24"/>
        </w:rPr>
        <w:t>费用现值</w:t>
      </w:r>
      <w:r w:rsidR="000B5A7D">
        <w:rPr>
          <w:rFonts w:hint="eastAsia"/>
          <w:sz w:val="24"/>
        </w:rPr>
        <w:t>法</w:t>
      </w:r>
    </w:p>
    <w:bookmarkEnd w:id="2"/>
    <w:p w14:paraId="3C67B6D2" w14:textId="688A323D" w:rsidR="00424531" w:rsidRPr="00BE6183" w:rsidRDefault="00424531" w:rsidP="00424531">
      <w:pPr>
        <w:spacing w:line="360" w:lineRule="auto"/>
        <w:rPr>
          <w:sz w:val="24"/>
        </w:rPr>
      </w:pPr>
      <w:r>
        <w:rPr>
          <w:sz w:val="24"/>
        </w:rPr>
        <w:t>5</w:t>
      </w:r>
      <w:r w:rsidRPr="00424531">
        <w:rPr>
          <w:rFonts w:hint="eastAsia"/>
          <w:sz w:val="24"/>
        </w:rPr>
        <w:t>.</w:t>
      </w:r>
      <w:r w:rsidR="00BE6183">
        <w:rPr>
          <w:sz w:val="24"/>
        </w:rPr>
        <w:t xml:space="preserve"> </w:t>
      </w:r>
      <w:r w:rsidR="00F42645" w:rsidRPr="00F42645">
        <w:rPr>
          <w:rFonts w:hint="eastAsia"/>
          <w:sz w:val="24"/>
        </w:rPr>
        <w:t>价值工程的核心是</w:t>
      </w:r>
      <w:r w:rsidR="00F42645" w:rsidRPr="00F42645">
        <w:rPr>
          <w:rFonts w:hint="eastAsia"/>
          <w:sz w:val="24"/>
        </w:rPr>
        <w:t xml:space="preserve">( </w:t>
      </w:r>
      <w:r w:rsidR="00E91C8F">
        <w:rPr>
          <w:rFonts w:hint="eastAsia"/>
          <w:sz w:val="24"/>
        </w:rPr>
        <w:t xml:space="preserve">    </w:t>
      </w:r>
      <w:r w:rsidR="00F42645" w:rsidRPr="00F42645">
        <w:rPr>
          <w:rFonts w:hint="eastAsia"/>
          <w:sz w:val="24"/>
        </w:rPr>
        <w:t xml:space="preserve"> )</w:t>
      </w:r>
      <w:r w:rsidR="00BE6183">
        <w:rPr>
          <w:rFonts w:hint="eastAsia"/>
          <w:sz w:val="24"/>
        </w:rPr>
        <w:t>。</w:t>
      </w:r>
    </w:p>
    <w:p w14:paraId="71DD6A35" w14:textId="77BBBD93" w:rsidR="00EF0F3B" w:rsidRDefault="00424531" w:rsidP="00424531">
      <w:pPr>
        <w:spacing w:line="360" w:lineRule="auto"/>
        <w:rPr>
          <w:sz w:val="24"/>
        </w:rPr>
      </w:pPr>
      <w:r w:rsidRPr="00424531">
        <w:rPr>
          <w:sz w:val="24"/>
        </w:rPr>
        <w:t>A.</w:t>
      </w:r>
      <w:r w:rsidR="000E2C4C">
        <w:rPr>
          <w:sz w:val="24"/>
        </w:rPr>
        <w:t xml:space="preserve"> </w:t>
      </w:r>
      <w:r w:rsidR="00F42645" w:rsidRPr="00F42645">
        <w:rPr>
          <w:rFonts w:hint="eastAsia"/>
          <w:sz w:val="24"/>
        </w:rPr>
        <w:t>价值分析</w:t>
      </w:r>
      <w:r w:rsidRPr="00424531">
        <w:rPr>
          <w:sz w:val="24"/>
        </w:rPr>
        <w:t xml:space="preserve">    </w:t>
      </w:r>
      <w:r w:rsidR="00BE6183">
        <w:rPr>
          <w:sz w:val="24"/>
        </w:rPr>
        <w:t xml:space="preserve"> </w:t>
      </w:r>
      <w:r w:rsidRPr="00424531">
        <w:rPr>
          <w:sz w:val="24"/>
        </w:rPr>
        <w:t>B.</w:t>
      </w:r>
      <w:r w:rsidR="000E2C4C">
        <w:rPr>
          <w:sz w:val="24"/>
        </w:rPr>
        <w:t xml:space="preserve"> </w:t>
      </w:r>
      <w:r w:rsidR="00F42645" w:rsidRPr="00F42645">
        <w:rPr>
          <w:rFonts w:hint="eastAsia"/>
          <w:sz w:val="24"/>
        </w:rPr>
        <w:t>成本分析</w:t>
      </w:r>
      <w:r w:rsidRPr="00424531">
        <w:rPr>
          <w:sz w:val="24"/>
        </w:rPr>
        <w:t xml:space="preserve">   </w:t>
      </w:r>
      <w:r w:rsidR="00BE6183">
        <w:rPr>
          <w:sz w:val="24"/>
        </w:rPr>
        <w:t xml:space="preserve"> </w:t>
      </w:r>
      <w:r w:rsidRPr="00424531">
        <w:rPr>
          <w:sz w:val="24"/>
        </w:rPr>
        <w:t>C.</w:t>
      </w:r>
      <w:r w:rsidR="000E2C4C">
        <w:rPr>
          <w:sz w:val="24"/>
        </w:rPr>
        <w:t xml:space="preserve"> </w:t>
      </w:r>
      <w:r w:rsidR="00F42645">
        <w:rPr>
          <w:rFonts w:hint="eastAsia"/>
          <w:sz w:val="24"/>
        </w:rPr>
        <w:t>功能分析</w:t>
      </w:r>
      <w:r w:rsidRPr="00424531">
        <w:rPr>
          <w:sz w:val="24"/>
        </w:rPr>
        <w:t xml:space="preserve">   </w:t>
      </w:r>
      <w:r w:rsidR="00BE6183">
        <w:rPr>
          <w:sz w:val="24"/>
        </w:rPr>
        <w:t xml:space="preserve"> </w:t>
      </w:r>
      <w:r w:rsidRPr="00424531">
        <w:rPr>
          <w:sz w:val="24"/>
        </w:rPr>
        <w:t>D.</w:t>
      </w:r>
      <w:r w:rsidR="000E2C4C">
        <w:rPr>
          <w:sz w:val="24"/>
        </w:rPr>
        <w:t xml:space="preserve"> </w:t>
      </w:r>
      <w:r w:rsidR="00F42645">
        <w:rPr>
          <w:rFonts w:hint="eastAsia"/>
          <w:sz w:val="24"/>
        </w:rPr>
        <w:t>寿命周期成本分析</w:t>
      </w:r>
    </w:p>
    <w:p w14:paraId="56405DE0" w14:textId="77777777" w:rsidR="00B8083A" w:rsidRDefault="00B8083A" w:rsidP="00424531">
      <w:pPr>
        <w:spacing w:line="360" w:lineRule="auto"/>
        <w:rPr>
          <w:sz w:val="24"/>
        </w:rPr>
      </w:pPr>
    </w:p>
    <w:p w14:paraId="7E5E467E" w14:textId="77777777" w:rsidR="00B8083A" w:rsidRDefault="00B8083A" w:rsidP="00424531">
      <w:pPr>
        <w:spacing w:line="360" w:lineRule="auto"/>
        <w:rPr>
          <w:sz w:val="24"/>
        </w:rPr>
      </w:pPr>
    </w:p>
    <w:bookmarkEnd w:id="1"/>
    <w:p w14:paraId="3D7E1488" w14:textId="77777777" w:rsidR="00D31EBF" w:rsidRDefault="00D31EBF" w:rsidP="0038706F">
      <w:pPr>
        <w:widowControl/>
        <w:adjustRightInd w:val="0"/>
        <w:snapToGrid w:val="0"/>
        <w:spacing w:beforeLines="50" w:before="156" w:afterLines="50" w:after="156" w:line="288" w:lineRule="auto"/>
        <w:jc w:val="left"/>
        <w:rPr>
          <w:b/>
          <w:sz w:val="24"/>
        </w:rPr>
      </w:pPr>
      <w:r w:rsidRPr="002D0039">
        <w:rPr>
          <w:rFonts w:hint="eastAsia"/>
          <w:b/>
          <w:sz w:val="24"/>
        </w:rPr>
        <w:lastRenderedPageBreak/>
        <w:t>二、判断题（</w:t>
      </w:r>
      <w:r w:rsidR="00020AEA" w:rsidRPr="002D0039">
        <w:rPr>
          <w:rFonts w:hint="eastAsia"/>
          <w:b/>
          <w:sz w:val="24"/>
        </w:rPr>
        <w:t>每小题</w:t>
      </w:r>
      <w:r w:rsidR="00020AEA" w:rsidRPr="002D0039">
        <w:rPr>
          <w:rFonts w:hint="eastAsia"/>
          <w:b/>
          <w:sz w:val="24"/>
        </w:rPr>
        <w:t>2</w:t>
      </w:r>
      <w:r w:rsidR="00020AEA" w:rsidRPr="002D0039">
        <w:rPr>
          <w:rFonts w:hint="eastAsia"/>
          <w:b/>
          <w:sz w:val="24"/>
        </w:rPr>
        <w:t>分，共</w:t>
      </w:r>
      <w:r w:rsidR="00020AEA">
        <w:rPr>
          <w:rFonts w:hint="eastAsia"/>
          <w:b/>
          <w:sz w:val="24"/>
        </w:rPr>
        <w:t>10</w:t>
      </w:r>
      <w:r w:rsidR="00020AEA" w:rsidRPr="002D0039">
        <w:rPr>
          <w:rFonts w:hint="eastAsia"/>
          <w:b/>
          <w:sz w:val="24"/>
        </w:rPr>
        <w:t>分</w:t>
      </w:r>
      <w:r w:rsidR="00020AEA">
        <w:rPr>
          <w:rFonts w:hint="eastAsia"/>
          <w:b/>
          <w:sz w:val="24"/>
        </w:rPr>
        <w:t>，</w:t>
      </w:r>
      <w:r w:rsidR="00020AEA" w:rsidRPr="008409ED">
        <w:rPr>
          <w:rFonts w:hint="eastAsia"/>
          <w:b/>
          <w:sz w:val="24"/>
        </w:rPr>
        <w:t>对的打</w:t>
      </w:r>
      <w:bookmarkStart w:id="3" w:name="_Hlk104055523"/>
      <w:r w:rsidR="00020AEA" w:rsidRPr="008409ED">
        <w:rPr>
          <w:rFonts w:hint="eastAsia"/>
          <w:b/>
          <w:sz w:val="24"/>
        </w:rPr>
        <w:t>√</w:t>
      </w:r>
      <w:bookmarkEnd w:id="3"/>
      <w:r w:rsidR="00020AEA" w:rsidRPr="008409ED">
        <w:rPr>
          <w:rFonts w:hint="eastAsia"/>
          <w:b/>
          <w:sz w:val="24"/>
        </w:rPr>
        <w:t>，错的打×</w:t>
      </w:r>
      <w:r w:rsidRPr="002D0039">
        <w:rPr>
          <w:rFonts w:hint="eastAsia"/>
          <w:b/>
          <w:sz w:val="24"/>
        </w:rPr>
        <w:t>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6"/>
        <w:gridCol w:w="1376"/>
        <w:gridCol w:w="1371"/>
        <w:gridCol w:w="1372"/>
        <w:gridCol w:w="1371"/>
        <w:gridCol w:w="1371"/>
      </w:tblGrid>
      <w:tr w:rsidR="00020AEA" w:rsidRPr="0070222F" w14:paraId="0DFBF5A9" w14:textId="77777777" w:rsidTr="000A1F74">
        <w:tc>
          <w:tcPr>
            <w:tcW w:w="850" w:type="pct"/>
          </w:tcPr>
          <w:p w14:paraId="28E669E5" w14:textId="77777777" w:rsidR="00020AEA" w:rsidRPr="0070222F" w:rsidRDefault="00020AEA" w:rsidP="000A1F7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  <w:r w:rsidRPr="0070222F">
              <w:rPr>
                <w:rFonts w:hAnsi="宋体" w:hint="eastAsia"/>
                <w:b/>
                <w:bCs/>
                <w:color w:val="000000"/>
                <w:sz w:val="24"/>
              </w:rPr>
              <w:t>题号</w:t>
            </w:r>
          </w:p>
        </w:tc>
        <w:tc>
          <w:tcPr>
            <w:tcW w:w="832" w:type="pct"/>
          </w:tcPr>
          <w:p w14:paraId="2A79416C" w14:textId="77777777" w:rsidR="00020AEA" w:rsidRPr="0070222F" w:rsidRDefault="003C5C9A" w:rsidP="000A1F7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  <w:r>
              <w:rPr>
                <w:rFonts w:hAnsi="宋体"/>
                <w:b/>
                <w:bCs/>
                <w:color w:val="000000"/>
                <w:sz w:val="24"/>
              </w:rPr>
              <w:t>6</w:t>
            </w:r>
          </w:p>
        </w:tc>
        <w:tc>
          <w:tcPr>
            <w:tcW w:w="829" w:type="pct"/>
          </w:tcPr>
          <w:p w14:paraId="08CF8DCD" w14:textId="77777777" w:rsidR="00020AEA" w:rsidRPr="0070222F" w:rsidRDefault="003C5C9A" w:rsidP="000A1F7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  <w:r>
              <w:rPr>
                <w:rFonts w:hAnsi="宋体"/>
                <w:b/>
                <w:bCs/>
                <w:color w:val="000000"/>
                <w:sz w:val="24"/>
              </w:rPr>
              <w:t>7</w:t>
            </w:r>
          </w:p>
        </w:tc>
        <w:tc>
          <w:tcPr>
            <w:tcW w:w="830" w:type="pct"/>
          </w:tcPr>
          <w:p w14:paraId="1D7FA27A" w14:textId="77777777" w:rsidR="00020AEA" w:rsidRPr="0070222F" w:rsidRDefault="003C5C9A" w:rsidP="000A1F7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  <w:r>
              <w:rPr>
                <w:rFonts w:hAnsi="宋体"/>
                <w:b/>
                <w:bCs/>
                <w:color w:val="000000"/>
                <w:sz w:val="24"/>
              </w:rPr>
              <w:t>8</w:t>
            </w:r>
          </w:p>
        </w:tc>
        <w:tc>
          <w:tcPr>
            <w:tcW w:w="829" w:type="pct"/>
          </w:tcPr>
          <w:p w14:paraId="4488F438" w14:textId="77777777" w:rsidR="00020AEA" w:rsidRPr="0070222F" w:rsidRDefault="003C5C9A" w:rsidP="000A1F7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  <w:r>
              <w:rPr>
                <w:rFonts w:hAnsi="宋体"/>
                <w:b/>
                <w:bCs/>
                <w:color w:val="000000"/>
                <w:sz w:val="24"/>
              </w:rPr>
              <w:t>9</w:t>
            </w:r>
          </w:p>
        </w:tc>
        <w:tc>
          <w:tcPr>
            <w:tcW w:w="829" w:type="pct"/>
          </w:tcPr>
          <w:p w14:paraId="550DD046" w14:textId="77777777" w:rsidR="00020AEA" w:rsidRDefault="00020AEA" w:rsidP="000A1F7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  <w:r>
              <w:rPr>
                <w:rFonts w:hAnsi="宋体" w:hint="eastAsia"/>
                <w:b/>
                <w:bCs/>
                <w:color w:val="000000"/>
                <w:sz w:val="24"/>
              </w:rPr>
              <w:t>1</w:t>
            </w:r>
            <w:r w:rsidR="003C5C9A">
              <w:rPr>
                <w:rFonts w:hAnsi="宋体"/>
                <w:b/>
                <w:bCs/>
                <w:color w:val="000000"/>
                <w:sz w:val="24"/>
              </w:rPr>
              <w:t>0</w:t>
            </w:r>
          </w:p>
        </w:tc>
      </w:tr>
      <w:tr w:rsidR="00020AEA" w:rsidRPr="0070222F" w14:paraId="373A224D" w14:textId="77777777" w:rsidTr="000A1F74">
        <w:tc>
          <w:tcPr>
            <w:tcW w:w="850" w:type="pct"/>
          </w:tcPr>
          <w:p w14:paraId="160BFAE9" w14:textId="77777777" w:rsidR="00020AEA" w:rsidRPr="0070222F" w:rsidRDefault="00020AEA" w:rsidP="000A1F7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  <w:r w:rsidRPr="0070222F">
              <w:rPr>
                <w:rFonts w:hAnsi="宋体" w:hint="eastAsia"/>
                <w:b/>
                <w:bCs/>
                <w:color w:val="000000"/>
                <w:sz w:val="24"/>
              </w:rPr>
              <w:t>答案</w:t>
            </w:r>
          </w:p>
        </w:tc>
        <w:tc>
          <w:tcPr>
            <w:tcW w:w="832" w:type="pct"/>
            <w:vAlign w:val="center"/>
          </w:tcPr>
          <w:p w14:paraId="64A57E0E" w14:textId="18B64D77" w:rsidR="00020AEA" w:rsidRPr="00262B8A" w:rsidRDefault="00020AEA" w:rsidP="000A1F7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829" w:type="pct"/>
            <w:vAlign w:val="center"/>
          </w:tcPr>
          <w:p w14:paraId="3BE1CEE1" w14:textId="24C69903" w:rsidR="00020AEA" w:rsidRPr="00262B8A" w:rsidRDefault="00020AEA" w:rsidP="000A1F7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830" w:type="pct"/>
            <w:vAlign w:val="center"/>
          </w:tcPr>
          <w:p w14:paraId="60CA67E0" w14:textId="71E8C634" w:rsidR="00020AEA" w:rsidRPr="00262B8A" w:rsidRDefault="00020AEA" w:rsidP="000A1F7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829" w:type="pct"/>
            <w:vAlign w:val="center"/>
          </w:tcPr>
          <w:p w14:paraId="4FFFE9EB" w14:textId="0A08A8FD" w:rsidR="00020AEA" w:rsidRPr="00262B8A" w:rsidRDefault="00020AEA" w:rsidP="000A1F74">
            <w:pPr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</w:p>
        </w:tc>
        <w:tc>
          <w:tcPr>
            <w:tcW w:w="829" w:type="pct"/>
          </w:tcPr>
          <w:p w14:paraId="27BDCBA4" w14:textId="09479B33" w:rsidR="00020AEA" w:rsidRPr="00262B8A" w:rsidRDefault="00020AEA" w:rsidP="000A1F74">
            <w:pPr>
              <w:spacing w:beforeLines="50" w:before="156" w:afterLines="50" w:after="156" w:line="400" w:lineRule="exact"/>
              <w:jc w:val="center"/>
              <w:rPr>
                <w:rFonts w:hAnsi="宋体"/>
                <w:b/>
                <w:bCs/>
                <w:color w:val="000000"/>
                <w:sz w:val="24"/>
              </w:rPr>
            </w:pPr>
          </w:p>
        </w:tc>
      </w:tr>
    </w:tbl>
    <w:p w14:paraId="259585C1" w14:textId="77777777" w:rsidR="004105C5" w:rsidRDefault="004105C5" w:rsidP="00020AEA">
      <w:pPr>
        <w:widowControl/>
        <w:adjustRightInd w:val="0"/>
        <w:snapToGrid w:val="0"/>
        <w:spacing w:line="400" w:lineRule="exact"/>
        <w:ind w:left="360" w:hanging="360"/>
        <w:jc w:val="left"/>
        <w:rPr>
          <w:color w:val="000000"/>
          <w:sz w:val="24"/>
        </w:rPr>
      </w:pPr>
    </w:p>
    <w:p w14:paraId="38FF94A6" w14:textId="65066DFC" w:rsidR="00F84AC7" w:rsidRPr="00943CD6" w:rsidRDefault="003C5C9A" w:rsidP="00020AEA">
      <w:pPr>
        <w:widowControl/>
        <w:adjustRightInd w:val="0"/>
        <w:snapToGrid w:val="0"/>
        <w:spacing w:line="400" w:lineRule="exact"/>
        <w:ind w:left="36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>6</w:t>
      </w:r>
      <w:r w:rsidR="00020AEA" w:rsidRPr="00943CD6">
        <w:rPr>
          <w:color w:val="000000"/>
          <w:sz w:val="24"/>
        </w:rPr>
        <w:t xml:space="preserve">. </w:t>
      </w:r>
      <w:r w:rsidR="000C0503" w:rsidRPr="000C0503">
        <w:rPr>
          <w:rFonts w:hint="eastAsia"/>
          <w:color w:val="000000"/>
          <w:sz w:val="24"/>
        </w:rPr>
        <w:t>投资回收期计算时，一般不包括建设期</w:t>
      </w:r>
      <w:r w:rsidR="000C0503">
        <w:rPr>
          <w:rFonts w:hint="eastAsia"/>
          <w:color w:val="000000"/>
          <w:sz w:val="24"/>
        </w:rPr>
        <w:t>。</w:t>
      </w:r>
      <w:r w:rsidR="000C0503">
        <w:rPr>
          <w:rFonts w:hint="eastAsia"/>
          <w:color w:val="000000"/>
          <w:sz w:val="24"/>
        </w:rPr>
        <w:t xml:space="preserve">                    </w:t>
      </w:r>
      <w:r w:rsidR="00E91C8F">
        <w:rPr>
          <w:rFonts w:hint="eastAsia"/>
          <w:color w:val="000000"/>
          <w:sz w:val="24"/>
        </w:rPr>
        <w:t xml:space="preserve">  </w:t>
      </w:r>
      <w:r w:rsidR="000C0503">
        <w:rPr>
          <w:rFonts w:hint="eastAsia"/>
          <w:color w:val="000000"/>
          <w:sz w:val="24"/>
        </w:rPr>
        <w:t xml:space="preserve">  </w:t>
      </w:r>
      <w:r w:rsidR="00F84AC7" w:rsidRPr="00943CD6">
        <w:rPr>
          <w:rFonts w:hint="eastAsia"/>
          <w:color w:val="000000"/>
          <w:sz w:val="24"/>
        </w:rPr>
        <w:t>（</w:t>
      </w:r>
      <w:r w:rsidR="00E91C8F">
        <w:rPr>
          <w:rFonts w:hint="eastAsia"/>
          <w:color w:val="000000"/>
          <w:sz w:val="24"/>
        </w:rPr>
        <w:t xml:space="preserve">    </w:t>
      </w:r>
      <w:r w:rsidR="00F84AC7" w:rsidRPr="00943CD6">
        <w:rPr>
          <w:rFonts w:hint="eastAsia"/>
          <w:color w:val="000000"/>
          <w:sz w:val="24"/>
        </w:rPr>
        <w:t>）</w:t>
      </w:r>
    </w:p>
    <w:p w14:paraId="3FF66651" w14:textId="266DD1CD" w:rsidR="00F84AC7" w:rsidRPr="00943CD6" w:rsidRDefault="003C5C9A" w:rsidP="00020AEA">
      <w:pPr>
        <w:widowControl/>
        <w:adjustRightInd w:val="0"/>
        <w:snapToGrid w:val="0"/>
        <w:spacing w:line="400" w:lineRule="exact"/>
        <w:ind w:left="36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>7</w:t>
      </w:r>
      <w:r w:rsidR="00F84AC7" w:rsidRPr="00943CD6">
        <w:rPr>
          <w:rFonts w:hint="eastAsia"/>
          <w:color w:val="000000"/>
          <w:sz w:val="24"/>
        </w:rPr>
        <w:t>.</w:t>
      </w:r>
      <w:r w:rsidR="000E5A9C" w:rsidRPr="000E5A9C">
        <w:rPr>
          <w:rFonts w:hint="eastAsia"/>
          <w:sz w:val="24"/>
        </w:rPr>
        <w:t xml:space="preserve"> </w:t>
      </w:r>
      <w:r w:rsidR="000C0503" w:rsidRPr="000C0503">
        <w:rPr>
          <w:rFonts w:hint="eastAsia"/>
          <w:sz w:val="24"/>
        </w:rPr>
        <w:t>内部收益率指标不需要事先给定折现率，它求出的就是项目实际能达到的投资效率</w:t>
      </w:r>
      <w:r w:rsidR="00424531" w:rsidRPr="00943CD6">
        <w:rPr>
          <w:rFonts w:hint="eastAsia"/>
          <w:color w:val="000000"/>
          <w:sz w:val="24"/>
        </w:rPr>
        <w:t>。</w:t>
      </w:r>
      <w:r w:rsidR="00020AEA" w:rsidRPr="00943CD6">
        <w:rPr>
          <w:rFonts w:hint="eastAsia"/>
          <w:color w:val="000000"/>
          <w:sz w:val="24"/>
        </w:rPr>
        <w:t xml:space="preserve"> </w:t>
      </w:r>
      <w:r w:rsidR="00020AEA" w:rsidRPr="00943CD6">
        <w:rPr>
          <w:color w:val="000000"/>
          <w:sz w:val="24"/>
        </w:rPr>
        <w:t xml:space="preserve">          </w:t>
      </w:r>
      <w:r w:rsidR="000E5A9C">
        <w:rPr>
          <w:color w:val="000000"/>
          <w:sz w:val="24"/>
        </w:rPr>
        <w:t xml:space="preserve">                               </w:t>
      </w:r>
      <w:r w:rsidR="00E91C8F">
        <w:rPr>
          <w:rFonts w:hint="eastAsia"/>
          <w:color w:val="000000"/>
          <w:sz w:val="24"/>
        </w:rPr>
        <w:t xml:space="preserve"> </w:t>
      </w:r>
      <w:r w:rsidR="000E5A9C">
        <w:rPr>
          <w:color w:val="000000"/>
          <w:sz w:val="24"/>
        </w:rPr>
        <w:t xml:space="preserve">  </w:t>
      </w:r>
      <w:r w:rsidR="00E91C8F">
        <w:rPr>
          <w:rFonts w:hint="eastAsia"/>
          <w:color w:val="000000"/>
          <w:sz w:val="24"/>
        </w:rPr>
        <w:t xml:space="preserve">   </w:t>
      </w:r>
      <w:r w:rsidR="00E91C8F">
        <w:rPr>
          <w:color w:val="000000"/>
          <w:sz w:val="24"/>
        </w:rPr>
        <w:t xml:space="preserve"> </w:t>
      </w:r>
      <w:r w:rsidR="00020AEA" w:rsidRPr="00943CD6">
        <w:rPr>
          <w:rFonts w:hint="eastAsia"/>
          <w:color w:val="000000"/>
          <w:sz w:val="24"/>
        </w:rPr>
        <w:t>（</w:t>
      </w:r>
      <w:r w:rsidR="00020AEA" w:rsidRPr="00943CD6">
        <w:rPr>
          <w:rFonts w:hint="eastAsia"/>
          <w:color w:val="000000"/>
          <w:sz w:val="24"/>
        </w:rPr>
        <w:t xml:space="preserve">  </w:t>
      </w:r>
      <w:r w:rsidR="00E91C8F">
        <w:rPr>
          <w:rFonts w:hint="eastAsia"/>
          <w:color w:val="000000"/>
          <w:sz w:val="24"/>
        </w:rPr>
        <w:t xml:space="preserve">  </w:t>
      </w:r>
      <w:r w:rsidR="00020AEA" w:rsidRPr="00943CD6">
        <w:rPr>
          <w:rFonts w:hint="eastAsia"/>
          <w:color w:val="000000"/>
          <w:sz w:val="24"/>
        </w:rPr>
        <w:t>）</w:t>
      </w:r>
    </w:p>
    <w:p w14:paraId="6AC00C3D" w14:textId="1D2AF3C0" w:rsidR="00F84AC7" w:rsidRPr="00943CD6" w:rsidRDefault="003C5C9A" w:rsidP="00020AEA">
      <w:pPr>
        <w:widowControl/>
        <w:adjustRightInd w:val="0"/>
        <w:snapToGrid w:val="0"/>
        <w:spacing w:line="400" w:lineRule="exact"/>
        <w:ind w:left="36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>8</w:t>
      </w:r>
      <w:r w:rsidR="00F84AC7" w:rsidRPr="00943CD6">
        <w:rPr>
          <w:rFonts w:hint="eastAsia"/>
          <w:color w:val="000000"/>
          <w:sz w:val="24"/>
        </w:rPr>
        <w:t xml:space="preserve">. </w:t>
      </w:r>
      <w:r w:rsidR="000C0503" w:rsidRPr="000C0503">
        <w:rPr>
          <w:rFonts w:hint="eastAsia"/>
          <w:color w:val="000000"/>
          <w:sz w:val="24"/>
        </w:rPr>
        <w:t>在国民经济评价中效益以消费者的实际支付来计量</w:t>
      </w:r>
      <w:r w:rsidR="00424531" w:rsidRPr="00943CD6">
        <w:rPr>
          <w:rFonts w:hint="eastAsia"/>
          <w:color w:val="000000"/>
          <w:sz w:val="24"/>
        </w:rPr>
        <w:t>。</w:t>
      </w:r>
      <w:r w:rsidR="004105C5">
        <w:rPr>
          <w:rFonts w:hint="eastAsia"/>
          <w:color w:val="000000"/>
          <w:sz w:val="24"/>
        </w:rPr>
        <w:t xml:space="preserve"> </w:t>
      </w:r>
      <w:r w:rsidR="00020AEA" w:rsidRPr="00943CD6">
        <w:rPr>
          <w:color w:val="000000"/>
          <w:sz w:val="24"/>
        </w:rPr>
        <w:t xml:space="preserve"> </w:t>
      </w:r>
      <w:r w:rsidR="004105C5">
        <w:rPr>
          <w:color w:val="000000"/>
          <w:sz w:val="24"/>
        </w:rPr>
        <w:t xml:space="preserve"> </w:t>
      </w:r>
      <w:r w:rsidR="000C0503">
        <w:rPr>
          <w:rFonts w:hint="eastAsia"/>
          <w:color w:val="000000"/>
          <w:sz w:val="24"/>
        </w:rPr>
        <w:t xml:space="preserve">           </w:t>
      </w:r>
      <w:r w:rsidR="00F84AC7" w:rsidRPr="00943CD6">
        <w:rPr>
          <w:rFonts w:hint="eastAsia"/>
          <w:color w:val="000000"/>
          <w:sz w:val="24"/>
        </w:rPr>
        <w:t>（</w:t>
      </w:r>
      <w:r w:rsidR="00F84AC7" w:rsidRPr="00943CD6">
        <w:rPr>
          <w:rFonts w:hint="eastAsia"/>
          <w:color w:val="000000"/>
          <w:sz w:val="24"/>
        </w:rPr>
        <w:t xml:space="preserve">   </w:t>
      </w:r>
      <w:r w:rsidR="00E91C8F">
        <w:rPr>
          <w:rFonts w:hint="eastAsia"/>
          <w:color w:val="000000"/>
          <w:sz w:val="24"/>
        </w:rPr>
        <w:t xml:space="preserve"> </w:t>
      </w:r>
      <w:r w:rsidR="00F84AC7" w:rsidRPr="00943CD6">
        <w:rPr>
          <w:rFonts w:hint="eastAsia"/>
          <w:color w:val="000000"/>
          <w:sz w:val="24"/>
        </w:rPr>
        <w:t>）</w:t>
      </w:r>
    </w:p>
    <w:p w14:paraId="64A25FB1" w14:textId="13D5C972" w:rsidR="00D31EBF" w:rsidRPr="00943CD6" w:rsidRDefault="003C5C9A" w:rsidP="00020AEA">
      <w:pPr>
        <w:widowControl/>
        <w:adjustRightInd w:val="0"/>
        <w:snapToGrid w:val="0"/>
        <w:spacing w:line="400" w:lineRule="exact"/>
        <w:ind w:left="360" w:hanging="360"/>
        <w:jc w:val="left"/>
        <w:rPr>
          <w:color w:val="000000"/>
          <w:sz w:val="24"/>
        </w:rPr>
      </w:pPr>
      <w:r>
        <w:rPr>
          <w:color w:val="000000"/>
          <w:sz w:val="24"/>
        </w:rPr>
        <w:t>9</w:t>
      </w:r>
      <w:r w:rsidR="00D31EBF" w:rsidRPr="00943CD6">
        <w:rPr>
          <w:rFonts w:hint="eastAsia"/>
          <w:color w:val="000000"/>
          <w:sz w:val="24"/>
        </w:rPr>
        <w:t xml:space="preserve">. </w:t>
      </w:r>
      <w:bookmarkStart w:id="4" w:name="_Hlk90412225"/>
      <w:r w:rsidR="000C0503" w:rsidRPr="000C0503">
        <w:rPr>
          <w:rFonts w:hint="eastAsia"/>
          <w:color w:val="000000"/>
          <w:sz w:val="24"/>
        </w:rPr>
        <w:t>在进行方案评选时，多个独立方案与单一方案的评价方法是一致的</w:t>
      </w:r>
      <w:bookmarkEnd w:id="4"/>
      <w:r w:rsidR="000C0503">
        <w:rPr>
          <w:rFonts w:hint="eastAsia"/>
          <w:color w:val="000000"/>
          <w:sz w:val="24"/>
        </w:rPr>
        <w:t>。（</w:t>
      </w:r>
      <w:r w:rsidR="00E91C8F">
        <w:rPr>
          <w:rFonts w:hint="eastAsia"/>
          <w:color w:val="000000"/>
          <w:sz w:val="24"/>
        </w:rPr>
        <w:t xml:space="preserve">     </w:t>
      </w:r>
      <w:r w:rsidR="000C0503">
        <w:rPr>
          <w:rFonts w:hint="eastAsia"/>
          <w:color w:val="000000"/>
          <w:sz w:val="24"/>
        </w:rPr>
        <w:t>）</w:t>
      </w:r>
      <w:r w:rsidR="00424531" w:rsidRPr="00943CD6">
        <w:rPr>
          <w:color w:val="000000"/>
          <w:sz w:val="24"/>
        </w:rPr>
        <w:t xml:space="preserve">   </w:t>
      </w:r>
      <w:r w:rsidR="00AF37C0">
        <w:rPr>
          <w:color w:val="000000"/>
          <w:sz w:val="24"/>
        </w:rPr>
        <w:t xml:space="preserve">                </w:t>
      </w:r>
      <w:r>
        <w:rPr>
          <w:color w:val="000000"/>
          <w:sz w:val="24"/>
        </w:rPr>
        <w:t xml:space="preserve">                             </w:t>
      </w:r>
      <w:r w:rsidR="00AF37C0">
        <w:rPr>
          <w:color w:val="000000"/>
          <w:sz w:val="24"/>
        </w:rPr>
        <w:t xml:space="preserve"> </w:t>
      </w:r>
      <w:r w:rsidR="00424531" w:rsidRPr="00943CD6">
        <w:rPr>
          <w:color w:val="000000"/>
          <w:sz w:val="24"/>
        </w:rPr>
        <w:t xml:space="preserve"> </w:t>
      </w:r>
    </w:p>
    <w:p w14:paraId="18A6A691" w14:textId="0B9DD2D7" w:rsidR="00B8083A" w:rsidRDefault="00134C0D" w:rsidP="004105C5">
      <w:pPr>
        <w:widowControl/>
        <w:adjustRightInd w:val="0"/>
        <w:snapToGrid w:val="0"/>
        <w:spacing w:line="400" w:lineRule="exact"/>
        <w:ind w:left="360" w:hanging="360"/>
        <w:jc w:val="left"/>
        <w:rPr>
          <w:color w:val="000000"/>
          <w:sz w:val="24"/>
        </w:rPr>
      </w:pPr>
      <w:r w:rsidRPr="00943CD6">
        <w:rPr>
          <w:color w:val="000000"/>
          <w:sz w:val="24"/>
        </w:rPr>
        <w:t>1</w:t>
      </w:r>
      <w:r w:rsidR="003C5C9A">
        <w:rPr>
          <w:color w:val="000000"/>
          <w:sz w:val="24"/>
        </w:rPr>
        <w:t>0</w:t>
      </w:r>
      <w:r w:rsidR="00D31EBF" w:rsidRPr="00943CD6">
        <w:rPr>
          <w:rFonts w:hint="eastAsia"/>
          <w:color w:val="000000"/>
          <w:sz w:val="24"/>
        </w:rPr>
        <w:t>.</w:t>
      </w:r>
      <w:r w:rsidR="0041609D">
        <w:rPr>
          <w:color w:val="000000"/>
          <w:sz w:val="24"/>
        </w:rPr>
        <w:t xml:space="preserve"> </w:t>
      </w:r>
      <w:r w:rsidR="0041609D">
        <w:rPr>
          <w:rFonts w:hint="eastAsia"/>
          <w:color w:val="000000"/>
          <w:sz w:val="24"/>
        </w:rPr>
        <w:t>采用</w:t>
      </w:r>
      <w:r w:rsidR="0041609D">
        <w:rPr>
          <w:rFonts w:hint="eastAsia"/>
          <w:color w:val="000000"/>
          <w:sz w:val="24"/>
        </w:rPr>
        <w:t>NPV</w:t>
      </w:r>
      <w:proofErr w:type="gramStart"/>
      <w:r w:rsidR="0041609D">
        <w:rPr>
          <w:rFonts w:hint="eastAsia"/>
          <w:color w:val="000000"/>
          <w:sz w:val="24"/>
        </w:rPr>
        <w:t>法评价</w:t>
      </w:r>
      <w:proofErr w:type="gramEnd"/>
      <w:r w:rsidR="0041609D">
        <w:rPr>
          <w:rFonts w:hint="eastAsia"/>
          <w:color w:val="000000"/>
          <w:sz w:val="24"/>
        </w:rPr>
        <w:t>多个方案时，</w:t>
      </w:r>
      <w:r w:rsidR="0041609D">
        <w:rPr>
          <w:rFonts w:hint="eastAsia"/>
          <w:color w:val="000000"/>
          <w:sz w:val="24"/>
        </w:rPr>
        <w:t>NPV</w:t>
      </w:r>
      <w:r w:rsidR="0041609D">
        <w:rPr>
          <w:rFonts w:hint="eastAsia"/>
          <w:color w:val="000000"/>
          <w:sz w:val="24"/>
        </w:rPr>
        <w:t>不小于</w:t>
      </w:r>
      <w:r w:rsidR="0041609D">
        <w:rPr>
          <w:rFonts w:hint="eastAsia"/>
          <w:color w:val="000000"/>
          <w:sz w:val="24"/>
        </w:rPr>
        <w:t>0</w:t>
      </w:r>
      <w:r w:rsidR="0041609D">
        <w:rPr>
          <w:rFonts w:hint="eastAsia"/>
          <w:color w:val="000000"/>
          <w:sz w:val="24"/>
        </w:rPr>
        <w:t>且值更大的方案好</w:t>
      </w:r>
      <w:r w:rsidR="00284333">
        <w:rPr>
          <w:rFonts w:hint="eastAsia"/>
          <w:color w:val="000000"/>
          <w:sz w:val="24"/>
        </w:rPr>
        <w:t>。</w:t>
      </w:r>
      <w:r w:rsidR="00020AEA" w:rsidRPr="00943CD6">
        <w:rPr>
          <w:rFonts w:hint="eastAsia"/>
          <w:color w:val="000000"/>
          <w:sz w:val="24"/>
        </w:rPr>
        <w:t>（</w:t>
      </w:r>
      <w:r w:rsidR="00020AEA" w:rsidRPr="00943CD6">
        <w:rPr>
          <w:rFonts w:hint="eastAsia"/>
          <w:color w:val="000000"/>
          <w:sz w:val="24"/>
        </w:rPr>
        <w:t xml:space="preserve">  </w:t>
      </w:r>
      <w:r w:rsidR="00E91C8F">
        <w:rPr>
          <w:rFonts w:hint="eastAsia"/>
          <w:color w:val="000000"/>
          <w:sz w:val="24"/>
        </w:rPr>
        <w:t xml:space="preserve">  </w:t>
      </w:r>
      <w:r w:rsidR="00020AEA" w:rsidRPr="00943CD6">
        <w:rPr>
          <w:rFonts w:hint="eastAsia"/>
          <w:color w:val="000000"/>
          <w:sz w:val="24"/>
        </w:rPr>
        <w:t xml:space="preserve"> </w:t>
      </w:r>
      <w:r w:rsidR="00020AEA" w:rsidRPr="00943CD6">
        <w:rPr>
          <w:rFonts w:hint="eastAsia"/>
          <w:color w:val="000000"/>
          <w:sz w:val="24"/>
        </w:rPr>
        <w:t>）</w:t>
      </w:r>
    </w:p>
    <w:p w14:paraId="0DD4B13E" w14:textId="77777777" w:rsidR="004105C5" w:rsidRDefault="004105C5" w:rsidP="004105C5">
      <w:pPr>
        <w:widowControl/>
        <w:adjustRightInd w:val="0"/>
        <w:snapToGrid w:val="0"/>
        <w:spacing w:line="400" w:lineRule="exact"/>
        <w:ind w:left="360" w:hanging="360"/>
        <w:jc w:val="left"/>
        <w:rPr>
          <w:b/>
          <w:sz w:val="24"/>
        </w:rPr>
      </w:pPr>
    </w:p>
    <w:p w14:paraId="4C50CD03" w14:textId="0E0F52F6" w:rsidR="00D31EBF" w:rsidRPr="00E065F9" w:rsidRDefault="00D31EBF" w:rsidP="00D31EBF">
      <w:pPr>
        <w:widowControl/>
        <w:adjustRightInd w:val="0"/>
        <w:snapToGrid w:val="0"/>
        <w:spacing w:beforeLines="50" w:before="156" w:afterLines="50" w:after="156"/>
        <w:jc w:val="left"/>
        <w:rPr>
          <w:b/>
          <w:sz w:val="24"/>
        </w:rPr>
      </w:pPr>
      <w:r w:rsidRPr="00E065F9">
        <w:rPr>
          <w:rFonts w:hint="eastAsia"/>
          <w:b/>
          <w:sz w:val="24"/>
        </w:rPr>
        <w:t>三、名词解释（</w:t>
      </w:r>
      <w:r w:rsidR="00DE51DC">
        <w:rPr>
          <w:rFonts w:hint="eastAsia"/>
          <w:b/>
          <w:sz w:val="24"/>
        </w:rPr>
        <w:t>本大题</w:t>
      </w:r>
      <w:r w:rsidR="00DE51DC" w:rsidRPr="002D0039">
        <w:rPr>
          <w:rFonts w:hint="eastAsia"/>
          <w:b/>
          <w:sz w:val="24"/>
        </w:rPr>
        <w:t>共计</w:t>
      </w:r>
      <w:r w:rsidR="00E91C8F">
        <w:rPr>
          <w:rFonts w:hint="eastAsia"/>
          <w:b/>
          <w:sz w:val="24"/>
        </w:rPr>
        <w:t>5</w:t>
      </w:r>
      <w:r w:rsidR="00DE51DC">
        <w:rPr>
          <w:rFonts w:hint="eastAsia"/>
          <w:b/>
          <w:sz w:val="24"/>
        </w:rPr>
        <w:t>小题，</w:t>
      </w:r>
      <w:r w:rsidR="00E91C8F">
        <w:rPr>
          <w:rFonts w:hint="eastAsia"/>
          <w:b/>
          <w:sz w:val="24"/>
        </w:rPr>
        <w:t>每</w:t>
      </w:r>
      <w:r w:rsidR="00DE51DC">
        <w:rPr>
          <w:rFonts w:hint="eastAsia"/>
          <w:b/>
          <w:sz w:val="24"/>
        </w:rPr>
        <w:t>题各</w:t>
      </w:r>
      <w:r w:rsidR="00E91C8F">
        <w:rPr>
          <w:rFonts w:hint="eastAsia"/>
          <w:b/>
          <w:sz w:val="24"/>
        </w:rPr>
        <w:t>2</w:t>
      </w:r>
      <w:r w:rsidR="00DE51DC">
        <w:rPr>
          <w:rFonts w:hint="eastAsia"/>
          <w:b/>
          <w:sz w:val="24"/>
        </w:rPr>
        <w:t>分</w:t>
      </w:r>
      <w:r w:rsidR="00DE51DC" w:rsidRPr="002D0039">
        <w:rPr>
          <w:rFonts w:hint="eastAsia"/>
          <w:b/>
          <w:sz w:val="24"/>
        </w:rPr>
        <w:t>，共计</w:t>
      </w:r>
      <w:r w:rsidR="00E91C8F">
        <w:rPr>
          <w:b/>
          <w:sz w:val="24"/>
        </w:rPr>
        <w:t>1</w:t>
      </w:r>
      <w:r w:rsidR="00E91C8F">
        <w:rPr>
          <w:rFonts w:hint="eastAsia"/>
          <w:b/>
          <w:sz w:val="24"/>
        </w:rPr>
        <w:t>0</w:t>
      </w:r>
      <w:r w:rsidR="00DE51DC" w:rsidRPr="002D0039">
        <w:rPr>
          <w:rFonts w:hint="eastAsia"/>
          <w:b/>
          <w:sz w:val="24"/>
        </w:rPr>
        <w:t>分</w:t>
      </w:r>
      <w:r w:rsidRPr="00E065F9">
        <w:rPr>
          <w:rFonts w:hint="eastAsia"/>
          <w:b/>
          <w:sz w:val="24"/>
        </w:rPr>
        <w:t>）</w:t>
      </w:r>
    </w:p>
    <w:p w14:paraId="52D5B8BE" w14:textId="5329A973" w:rsidR="0041609D" w:rsidRDefault="00F84AC7" w:rsidP="0041609D">
      <w:pPr>
        <w:spacing w:line="480" w:lineRule="auto"/>
        <w:rPr>
          <w:sz w:val="24"/>
        </w:rPr>
      </w:pPr>
      <w:bookmarkStart w:id="5" w:name="_Hlk499885134"/>
      <w:r w:rsidRPr="008A13B1">
        <w:rPr>
          <w:rFonts w:hint="eastAsia"/>
          <w:sz w:val="24"/>
        </w:rPr>
        <w:t>1</w:t>
      </w:r>
      <w:r w:rsidR="0041609D">
        <w:rPr>
          <w:sz w:val="24"/>
        </w:rPr>
        <w:t>1</w:t>
      </w:r>
      <w:r w:rsidRPr="008A13B1">
        <w:rPr>
          <w:rFonts w:hint="eastAsia"/>
          <w:sz w:val="24"/>
        </w:rPr>
        <w:t>.</w:t>
      </w:r>
      <w:r w:rsidR="00424531" w:rsidRPr="00424531">
        <w:rPr>
          <w:rFonts w:hint="eastAsia"/>
        </w:rPr>
        <w:t xml:space="preserve"> </w:t>
      </w:r>
      <w:bookmarkStart w:id="6" w:name="_Hlk103871224"/>
      <w:r w:rsidR="00903FFC">
        <w:rPr>
          <w:rFonts w:hint="eastAsia"/>
          <w:sz w:val="24"/>
        </w:rPr>
        <w:t>净现</w:t>
      </w:r>
      <w:bookmarkEnd w:id="6"/>
      <w:r w:rsidR="000C0503">
        <w:rPr>
          <w:rFonts w:hint="eastAsia"/>
          <w:sz w:val="24"/>
        </w:rPr>
        <w:t>值</w:t>
      </w:r>
    </w:p>
    <w:p w14:paraId="40AE2CF7" w14:textId="77777777" w:rsidR="00E91C8F" w:rsidRDefault="00E91C8F" w:rsidP="00DE51DC">
      <w:pPr>
        <w:spacing w:line="480" w:lineRule="auto"/>
        <w:rPr>
          <w:sz w:val="24"/>
        </w:rPr>
      </w:pPr>
    </w:p>
    <w:p w14:paraId="15B50E70" w14:textId="77777777" w:rsidR="00E91C8F" w:rsidRDefault="00E91C8F" w:rsidP="00DE51DC">
      <w:pPr>
        <w:spacing w:line="480" w:lineRule="auto"/>
        <w:rPr>
          <w:sz w:val="24"/>
        </w:rPr>
      </w:pPr>
    </w:p>
    <w:p w14:paraId="7DAEE5A2" w14:textId="26B82160" w:rsidR="00C927F4" w:rsidRDefault="00134C0D" w:rsidP="00DE51DC">
      <w:pPr>
        <w:spacing w:line="480" w:lineRule="auto"/>
        <w:rPr>
          <w:sz w:val="24"/>
        </w:rPr>
      </w:pPr>
      <w:r>
        <w:rPr>
          <w:sz w:val="24"/>
        </w:rPr>
        <w:t>1</w:t>
      </w:r>
      <w:r w:rsidR="0041609D">
        <w:rPr>
          <w:sz w:val="24"/>
        </w:rPr>
        <w:t>2</w:t>
      </w:r>
      <w:r w:rsidR="00F84AC7" w:rsidRPr="008A13B1">
        <w:rPr>
          <w:rFonts w:hint="eastAsia"/>
          <w:sz w:val="24"/>
        </w:rPr>
        <w:t>.</w:t>
      </w:r>
      <w:r w:rsidR="00424531" w:rsidRPr="00424531">
        <w:rPr>
          <w:rFonts w:hint="eastAsia"/>
        </w:rPr>
        <w:t xml:space="preserve"> </w:t>
      </w:r>
      <w:bookmarkEnd w:id="5"/>
      <w:r w:rsidR="000C0503">
        <w:rPr>
          <w:rFonts w:hint="eastAsia"/>
          <w:sz w:val="24"/>
        </w:rPr>
        <w:t>价值工程</w:t>
      </w:r>
    </w:p>
    <w:p w14:paraId="5DF7A831" w14:textId="77777777" w:rsidR="00E91C8F" w:rsidRDefault="00E91C8F" w:rsidP="00A92B32">
      <w:pPr>
        <w:spacing w:line="480" w:lineRule="auto"/>
        <w:rPr>
          <w:sz w:val="24"/>
        </w:rPr>
      </w:pPr>
    </w:p>
    <w:p w14:paraId="00FC40E9" w14:textId="77777777" w:rsidR="00E91C8F" w:rsidRDefault="00E91C8F" w:rsidP="00A92B32">
      <w:pPr>
        <w:spacing w:line="480" w:lineRule="auto"/>
        <w:rPr>
          <w:sz w:val="24"/>
        </w:rPr>
      </w:pPr>
    </w:p>
    <w:p w14:paraId="6852EDB4" w14:textId="77777777" w:rsidR="00E91C8F" w:rsidRDefault="00E91C8F" w:rsidP="00A92B32">
      <w:pPr>
        <w:spacing w:line="480" w:lineRule="auto"/>
        <w:rPr>
          <w:sz w:val="24"/>
        </w:rPr>
      </w:pPr>
    </w:p>
    <w:p w14:paraId="5532F181" w14:textId="53317ED5" w:rsidR="00A92B32" w:rsidRDefault="00134C0D" w:rsidP="00A92B32">
      <w:pPr>
        <w:spacing w:line="480" w:lineRule="auto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1</w:t>
      </w:r>
      <w:r w:rsidR="0041609D">
        <w:rPr>
          <w:rFonts w:ascii="宋体" w:hAnsi="宋体"/>
          <w:kern w:val="0"/>
          <w:sz w:val="24"/>
        </w:rPr>
        <w:t>3</w:t>
      </w:r>
      <w:r w:rsidR="00A92B32">
        <w:rPr>
          <w:rFonts w:ascii="宋体" w:hAnsi="宋体"/>
          <w:kern w:val="0"/>
          <w:sz w:val="24"/>
        </w:rPr>
        <w:t>.</w:t>
      </w:r>
      <w:r w:rsidR="000C7F29">
        <w:rPr>
          <w:rFonts w:ascii="宋体" w:hAnsi="宋体" w:hint="eastAsia"/>
          <w:kern w:val="0"/>
          <w:sz w:val="24"/>
        </w:rPr>
        <w:t xml:space="preserve"> </w:t>
      </w:r>
      <w:r w:rsidR="000C0503" w:rsidRPr="00C4214A">
        <w:rPr>
          <w:rFonts w:ascii="宋体" w:hAnsi="宋体" w:hint="eastAsia"/>
          <w:kern w:val="0"/>
          <w:sz w:val="24"/>
        </w:rPr>
        <w:t>寿命周期成本</w:t>
      </w:r>
    </w:p>
    <w:p w14:paraId="5A38EAEF" w14:textId="77777777" w:rsidR="00E91C8F" w:rsidRDefault="00E91C8F" w:rsidP="00A241D1">
      <w:pPr>
        <w:spacing w:line="360" w:lineRule="auto"/>
        <w:ind w:left="357"/>
        <w:rPr>
          <w:sz w:val="24"/>
        </w:rPr>
      </w:pPr>
    </w:p>
    <w:p w14:paraId="5499C098" w14:textId="77777777" w:rsidR="00E91C8F" w:rsidRDefault="00E91C8F" w:rsidP="00A241D1">
      <w:pPr>
        <w:spacing w:line="360" w:lineRule="auto"/>
        <w:ind w:left="357"/>
        <w:rPr>
          <w:sz w:val="24"/>
        </w:rPr>
      </w:pPr>
    </w:p>
    <w:p w14:paraId="297E6508" w14:textId="77777777" w:rsidR="00E91C8F" w:rsidRDefault="00E91C8F" w:rsidP="00A241D1">
      <w:pPr>
        <w:spacing w:line="360" w:lineRule="auto"/>
        <w:ind w:left="357"/>
        <w:rPr>
          <w:sz w:val="24"/>
        </w:rPr>
      </w:pPr>
    </w:p>
    <w:p w14:paraId="417BC0DB" w14:textId="77777777" w:rsidR="00E91C8F" w:rsidRDefault="00E91C8F" w:rsidP="00A241D1">
      <w:pPr>
        <w:spacing w:line="360" w:lineRule="auto"/>
        <w:ind w:left="357"/>
        <w:rPr>
          <w:sz w:val="24"/>
        </w:rPr>
      </w:pPr>
    </w:p>
    <w:p w14:paraId="53B7765E" w14:textId="67442D61" w:rsidR="00A241D1" w:rsidRDefault="000C0503" w:rsidP="00C4214A">
      <w:pPr>
        <w:spacing w:line="480" w:lineRule="auto"/>
        <w:rPr>
          <w:rFonts w:ascii="宋体" w:hAnsi="宋体"/>
          <w:kern w:val="0"/>
          <w:sz w:val="24"/>
        </w:rPr>
      </w:pPr>
      <w:r>
        <w:rPr>
          <w:rFonts w:hint="eastAsia"/>
          <w:sz w:val="24"/>
        </w:rPr>
        <w:t>14</w:t>
      </w:r>
      <w:r w:rsidR="00C4214A">
        <w:rPr>
          <w:rFonts w:ascii="宋体" w:hAnsi="宋体"/>
          <w:kern w:val="0"/>
          <w:sz w:val="24"/>
        </w:rPr>
        <w:t>.</w:t>
      </w:r>
      <w:r w:rsidR="00C4214A">
        <w:rPr>
          <w:rFonts w:ascii="宋体" w:hAnsi="宋体" w:hint="eastAsia"/>
          <w:kern w:val="0"/>
          <w:sz w:val="24"/>
        </w:rPr>
        <w:t xml:space="preserve"> </w:t>
      </w:r>
      <w:r w:rsidR="00C4214A">
        <w:rPr>
          <w:rFonts w:hint="eastAsia"/>
          <w:sz w:val="24"/>
        </w:rPr>
        <w:t>技术经济学</w:t>
      </w:r>
    </w:p>
    <w:p w14:paraId="077765BD" w14:textId="77777777" w:rsidR="00E91C8F" w:rsidRDefault="00E91C8F" w:rsidP="008A13B1">
      <w:pPr>
        <w:widowControl/>
        <w:adjustRightInd w:val="0"/>
        <w:snapToGrid w:val="0"/>
        <w:spacing w:beforeLines="50" w:before="156" w:afterLines="50" w:after="156"/>
        <w:jc w:val="left"/>
        <w:rPr>
          <w:sz w:val="24"/>
        </w:rPr>
      </w:pPr>
    </w:p>
    <w:p w14:paraId="0A86BF02" w14:textId="77777777" w:rsidR="00E91C8F" w:rsidRDefault="00E91C8F" w:rsidP="008A13B1">
      <w:pPr>
        <w:widowControl/>
        <w:adjustRightInd w:val="0"/>
        <w:snapToGrid w:val="0"/>
        <w:spacing w:beforeLines="50" w:before="156" w:afterLines="50" w:after="156"/>
        <w:jc w:val="left"/>
        <w:rPr>
          <w:sz w:val="24"/>
        </w:rPr>
      </w:pPr>
    </w:p>
    <w:p w14:paraId="6E5A5DCE" w14:textId="77777777" w:rsidR="00E91C8F" w:rsidRDefault="00E91C8F" w:rsidP="008A13B1">
      <w:pPr>
        <w:widowControl/>
        <w:adjustRightInd w:val="0"/>
        <w:snapToGrid w:val="0"/>
        <w:spacing w:beforeLines="50" w:before="156" w:afterLines="50" w:after="156"/>
        <w:jc w:val="left"/>
        <w:rPr>
          <w:sz w:val="24"/>
        </w:rPr>
      </w:pPr>
    </w:p>
    <w:p w14:paraId="623D9578" w14:textId="7076C078" w:rsidR="00C4214A" w:rsidRDefault="00C4214A" w:rsidP="008A13B1">
      <w:pPr>
        <w:widowControl/>
        <w:adjustRightInd w:val="0"/>
        <w:snapToGrid w:val="0"/>
        <w:spacing w:beforeLines="50" w:before="156" w:afterLines="50" w:after="156"/>
        <w:jc w:val="left"/>
        <w:rPr>
          <w:sz w:val="24"/>
        </w:rPr>
      </w:pPr>
      <w:r>
        <w:rPr>
          <w:rFonts w:hint="eastAsia"/>
          <w:sz w:val="24"/>
        </w:rPr>
        <w:t xml:space="preserve">15. </w:t>
      </w:r>
      <w:r>
        <w:rPr>
          <w:rFonts w:hint="eastAsia"/>
          <w:sz w:val="24"/>
        </w:rPr>
        <w:t>机会成本</w:t>
      </w:r>
    </w:p>
    <w:p w14:paraId="4EB401B3" w14:textId="77777777" w:rsidR="00C4214A" w:rsidRDefault="00C4214A" w:rsidP="008A13B1">
      <w:pPr>
        <w:widowControl/>
        <w:adjustRightInd w:val="0"/>
        <w:snapToGrid w:val="0"/>
        <w:spacing w:beforeLines="50" w:before="156" w:afterLines="50" w:after="156"/>
        <w:jc w:val="left"/>
        <w:rPr>
          <w:sz w:val="24"/>
        </w:rPr>
      </w:pPr>
    </w:p>
    <w:p w14:paraId="3F6EED34" w14:textId="77777777" w:rsidR="00E91C8F" w:rsidRDefault="00E91C8F" w:rsidP="008A13B1">
      <w:pPr>
        <w:widowControl/>
        <w:adjustRightInd w:val="0"/>
        <w:snapToGrid w:val="0"/>
        <w:spacing w:beforeLines="50" w:before="156" w:afterLines="50" w:after="156"/>
        <w:jc w:val="left"/>
        <w:rPr>
          <w:sz w:val="24"/>
        </w:rPr>
      </w:pPr>
    </w:p>
    <w:p w14:paraId="1D8EBA36" w14:textId="77777777" w:rsidR="00E91C8F" w:rsidRDefault="00E91C8F" w:rsidP="008A13B1">
      <w:pPr>
        <w:widowControl/>
        <w:adjustRightInd w:val="0"/>
        <w:snapToGrid w:val="0"/>
        <w:spacing w:beforeLines="50" w:before="156" w:afterLines="50" w:after="156"/>
        <w:jc w:val="left"/>
        <w:rPr>
          <w:sz w:val="24"/>
        </w:rPr>
      </w:pPr>
    </w:p>
    <w:p w14:paraId="4044DF4C" w14:textId="7B865633" w:rsidR="008A13B1" w:rsidRPr="004A1B36" w:rsidRDefault="008A13B1" w:rsidP="008A13B1">
      <w:pPr>
        <w:widowControl/>
        <w:adjustRightInd w:val="0"/>
        <w:snapToGrid w:val="0"/>
        <w:spacing w:beforeLines="50" w:before="156" w:afterLines="50" w:after="156"/>
        <w:jc w:val="left"/>
        <w:rPr>
          <w:b/>
          <w:sz w:val="24"/>
        </w:rPr>
      </w:pPr>
      <w:r w:rsidRPr="004A1B36">
        <w:rPr>
          <w:rFonts w:hint="eastAsia"/>
          <w:b/>
          <w:sz w:val="24"/>
        </w:rPr>
        <w:t>四、简答题（</w:t>
      </w:r>
      <w:r w:rsidR="00F7408C" w:rsidRPr="00AF7793">
        <w:rPr>
          <w:rFonts w:hint="eastAsia"/>
          <w:b/>
          <w:bCs/>
          <w:color w:val="000000"/>
          <w:sz w:val="24"/>
        </w:rPr>
        <w:t>本大题共</w:t>
      </w:r>
      <w:r w:rsidR="00665A51">
        <w:rPr>
          <w:b/>
          <w:bCs/>
          <w:color w:val="000000"/>
          <w:sz w:val="24"/>
        </w:rPr>
        <w:t>2</w:t>
      </w:r>
      <w:r w:rsidR="00F7408C" w:rsidRPr="00AF7793">
        <w:rPr>
          <w:rFonts w:hint="eastAsia"/>
          <w:b/>
          <w:bCs/>
          <w:color w:val="000000"/>
          <w:sz w:val="24"/>
        </w:rPr>
        <w:t>小题，每小题</w:t>
      </w:r>
      <w:r w:rsidR="00C4214A">
        <w:rPr>
          <w:rFonts w:hint="eastAsia"/>
          <w:b/>
          <w:bCs/>
          <w:color w:val="000000"/>
          <w:sz w:val="24"/>
        </w:rPr>
        <w:t>5</w:t>
      </w:r>
      <w:r w:rsidR="00F7408C" w:rsidRPr="00AF7793">
        <w:rPr>
          <w:rFonts w:hint="eastAsia"/>
          <w:b/>
          <w:bCs/>
          <w:color w:val="000000"/>
          <w:sz w:val="24"/>
        </w:rPr>
        <w:t>分，共计</w:t>
      </w:r>
      <w:r w:rsidR="00F7408C">
        <w:rPr>
          <w:rFonts w:hint="eastAsia"/>
          <w:b/>
          <w:bCs/>
          <w:color w:val="000000"/>
          <w:sz w:val="24"/>
        </w:rPr>
        <w:t>1</w:t>
      </w:r>
      <w:r w:rsidR="00C4214A">
        <w:rPr>
          <w:rFonts w:hint="eastAsia"/>
          <w:b/>
          <w:bCs/>
          <w:color w:val="000000"/>
          <w:sz w:val="24"/>
        </w:rPr>
        <w:t>0</w:t>
      </w:r>
      <w:r w:rsidR="00F7408C" w:rsidRPr="00AF7793">
        <w:rPr>
          <w:rFonts w:hint="eastAsia"/>
          <w:b/>
          <w:bCs/>
          <w:color w:val="000000"/>
          <w:sz w:val="24"/>
        </w:rPr>
        <w:t>分</w:t>
      </w:r>
      <w:r w:rsidRPr="004A1B36">
        <w:rPr>
          <w:rFonts w:hint="eastAsia"/>
          <w:b/>
          <w:sz w:val="24"/>
        </w:rPr>
        <w:t>）</w:t>
      </w:r>
    </w:p>
    <w:p w14:paraId="2D3736B6" w14:textId="27EEF41E" w:rsidR="008A13B1" w:rsidRPr="008A13B1" w:rsidRDefault="00B8083A" w:rsidP="00F84AC7">
      <w:pPr>
        <w:spacing w:line="480" w:lineRule="auto"/>
        <w:rPr>
          <w:sz w:val="24"/>
        </w:rPr>
      </w:pPr>
      <w:bookmarkStart w:id="7" w:name="_Hlk499885481"/>
      <w:r>
        <w:rPr>
          <w:sz w:val="24"/>
        </w:rPr>
        <w:t>1</w:t>
      </w:r>
      <w:r w:rsidR="00C4214A">
        <w:rPr>
          <w:rFonts w:hint="eastAsia"/>
          <w:sz w:val="24"/>
        </w:rPr>
        <w:t>6</w:t>
      </w:r>
      <w:bookmarkStart w:id="8" w:name="_Hlk90410736"/>
      <w:r w:rsidR="00C4214A">
        <w:rPr>
          <w:rFonts w:hint="eastAsia"/>
          <w:sz w:val="24"/>
        </w:rPr>
        <w:t>．如何理解技术和经济的关系。</w:t>
      </w:r>
      <w:bookmarkEnd w:id="8"/>
    </w:p>
    <w:p w14:paraId="7CEE6FBF" w14:textId="77777777" w:rsidR="00E91C8F" w:rsidRDefault="00E91C8F" w:rsidP="00C4214A">
      <w:pPr>
        <w:spacing w:line="480" w:lineRule="auto"/>
        <w:rPr>
          <w:sz w:val="24"/>
        </w:rPr>
      </w:pPr>
      <w:bookmarkStart w:id="9" w:name="_Hlk499885803"/>
      <w:bookmarkEnd w:id="7"/>
    </w:p>
    <w:p w14:paraId="6241DE0F" w14:textId="77777777" w:rsidR="00E91C8F" w:rsidRDefault="00E91C8F" w:rsidP="00C4214A">
      <w:pPr>
        <w:spacing w:line="480" w:lineRule="auto"/>
        <w:rPr>
          <w:sz w:val="24"/>
        </w:rPr>
      </w:pPr>
    </w:p>
    <w:p w14:paraId="13F0C00A" w14:textId="77777777" w:rsidR="00E91C8F" w:rsidRDefault="00E91C8F" w:rsidP="00C4214A">
      <w:pPr>
        <w:spacing w:line="480" w:lineRule="auto"/>
        <w:rPr>
          <w:sz w:val="24"/>
        </w:rPr>
      </w:pPr>
    </w:p>
    <w:p w14:paraId="16040A44" w14:textId="77777777" w:rsidR="00E91C8F" w:rsidRDefault="00E91C8F" w:rsidP="00C4214A">
      <w:pPr>
        <w:spacing w:line="480" w:lineRule="auto"/>
        <w:rPr>
          <w:sz w:val="24"/>
        </w:rPr>
      </w:pPr>
    </w:p>
    <w:p w14:paraId="340A82E2" w14:textId="77777777" w:rsidR="00E91C8F" w:rsidRDefault="00E91C8F" w:rsidP="00C4214A">
      <w:pPr>
        <w:spacing w:line="480" w:lineRule="auto"/>
        <w:rPr>
          <w:sz w:val="24"/>
        </w:rPr>
      </w:pPr>
    </w:p>
    <w:p w14:paraId="7C273CCD" w14:textId="3189E7E3" w:rsidR="00C4214A" w:rsidRDefault="00C4214A" w:rsidP="00134C0D">
      <w:pPr>
        <w:spacing w:line="480" w:lineRule="auto"/>
        <w:rPr>
          <w:sz w:val="24"/>
        </w:rPr>
      </w:pPr>
    </w:p>
    <w:p w14:paraId="649389FD" w14:textId="77777777" w:rsidR="00D35F63" w:rsidRDefault="00C4214A" w:rsidP="00134C0D">
      <w:pPr>
        <w:spacing w:line="48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7</w:t>
      </w:r>
      <w:r w:rsidRPr="008A13B1">
        <w:rPr>
          <w:rFonts w:hint="eastAsia"/>
          <w:sz w:val="24"/>
        </w:rPr>
        <w:t>.</w:t>
      </w:r>
      <w:r w:rsidRPr="00B8083A">
        <w:rPr>
          <w:rFonts w:hint="eastAsia"/>
          <w:sz w:val="24"/>
        </w:rPr>
        <w:t xml:space="preserve"> </w:t>
      </w:r>
      <w:bookmarkStart w:id="10" w:name="_Hlk103871850"/>
      <w:r w:rsidRPr="002B3CF1">
        <w:rPr>
          <w:rFonts w:hint="eastAsia"/>
          <w:sz w:val="24"/>
        </w:rPr>
        <w:t>简述</w:t>
      </w:r>
      <w:r w:rsidR="00D35F63">
        <w:rPr>
          <w:rFonts w:hint="eastAsia"/>
          <w:sz w:val="24"/>
        </w:rPr>
        <w:t>技术经济分析的</w:t>
      </w:r>
      <w:bookmarkEnd w:id="10"/>
      <w:r w:rsidR="00D35F63">
        <w:rPr>
          <w:rFonts w:hint="eastAsia"/>
          <w:sz w:val="24"/>
        </w:rPr>
        <w:t>基本程序。</w:t>
      </w:r>
    </w:p>
    <w:bookmarkEnd w:id="9"/>
    <w:p w14:paraId="1291AB30" w14:textId="77777777" w:rsidR="00E91C8F" w:rsidRDefault="00E91C8F" w:rsidP="008A13B1">
      <w:pPr>
        <w:widowControl/>
        <w:adjustRightInd w:val="0"/>
        <w:snapToGrid w:val="0"/>
        <w:spacing w:beforeLines="50" w:before="156" w:afterLines="50" w:after="156"/>
        <w:jc w:val="left"/>
        <w:rPr>
          <w:sz w:val="24"/>
        </w:rPr>
      </w:pPr>
    </w:p>
    <w:p w14:paraId="7960FAFE" w14:textId="77777777" w:rsidR="00E91C8F" w:rsidRDefault="00E91C8F" w:rsidP="008A13B1">
      <w:pPr>
        <w:widowControl/>
        <w:adjustRightInd w:val="0"/>
        <w:snapToGrid w:val="0"/>
        <w:spacing w:beforeLines="50" w:before="156" w:afterLines="50" w:after="156"/>
        <w:jc w:val="left"/>
        <w:rPr>
          <w:sz w:val="24"/>
        </w:rPr>
      </w:pPr>
    </w:p>
    <w:p w14:paraId="1889E912" w14:textId="77777777" w:rsidR="00E91C8F" w:rsidRDefault="00E91C8F" w:rsidP="008A13B1">
      <w:pPr>
        <w:widowControl/>
        <w:adjustRightInd w:val="0"/>
        <w:snapToGrid w:val="0"/>
        <w:spacing w:beforeLines="50" w:before="156" w:afterLines="50" w:after="156"/>
        <w:jc w:val="left"/>
        <w:rPr>
          <w:sz w:val="24"/>
        </w:rPr>
      </w:pPr>
    </w:p>
    <w:p w14:paraId="7DBF28AF" w14:textId="77777777" w:rsidR="00E91C8F" w:rsidRDefault="00E91C8F" w:rsidP="008A13B1">
      <w:pPr>
        <w:widowControl/>
        <w:adjustRightInd w:val="0"/>
        <w:snapToGrid w:val="0"/>
        <w:spacing w:beforeLines="50" w:before="156" w:afterLines="50" w:after="156"/>
        <w:jc w:val="left"/>
        <w:rPr>
          <w:sz w:val="24"/>
        </w:rPr>
      </w:pPr>
    </w:p>
    <w:p w14:paraId="2988B6EA" w14:textId="77777777" w:rsidR="00E91C8F" w:rsidRDefault="00E91C8F" w:rsidP="008A13B1">
      <w:pPr>
        <w:widowControl/>
        <w:adjustRightInd w:val="0"/>
        <w:snapToGrid w:val="0"/>
        <w:spacing w:beforeLines="50" w:before="156" w:afterLines="50" w:after="156"/>
        <w:jc w:val="left"/>
        <w:rPr>
          <w:sz w:val="24"/>
        </w:rPr>
      </w:pPr>
    </w:p>
    <w:p w14:paraId="7CDDF3B7" w14:textId="77777777" w:rsidR="00E91C8F" w:rsidRDefault="00E91C8F" w:rsidP="008A13B1">
      <w:pPr>
        <w:widowControl/>
        <w:adjustRightInd w:val="0"/>
        <w:snapToGrid w:val="0"/>
        <w:spacing w:beforeLines="50" w:before="156" w:afterLines="50" w:after="156"/>
        <w:jc w:val="left"/>
        <w:rPr>
          <w:sz w:val="24"/>
        </w:rPr>
      </w:pPr>
    </w:p>
    <w:p w14:paraId="4BA6B309" w14:textId="658DB034" w:rsidR="008A13B1" w:rsidRPr="004A1B36" w:rsidRDefault="008A13B1" w:rsidP="008A13B1">
      <w:pPr>
        <w:widowControl/>
        <w:adjustRightInd w:val="0"/>
        <w:snapToGrid w:val="0"/>
        <w:spacing w:beforeLines="50" w:before="156" w:afterLines="50" w:after="156"/>
        <w:jc w:val="left"/>
        <w:rPr>
          <w:b/>
          <w:sz w:val="24"/>
        </w:rPr>
      </w:pPr>
      <w:r w:rsidRPr="004A1B36">
        <w:rPr>
          <w:rFonts w:hint="eastAsia"/>
          <w:b/>
          <w:sz w:val="24"/>
        </w:rPr>
        <w:lastRenderedPageBreak/>
        <w:t>五、计算题（</w:t>
      </w:r>
      <w:bookmarkStart w:id="11" w:name="_Hlk89871811"/>
      <w:r w:rsidR="00ED4A1B">
        <w:rPr>
          <w:rFonts w:hint="eastAsia"/>
          <w:b/>
          <w:bCs/>
          <w:color w:val="000000"/>
          <w:sz w:val="24"/>
        </w:rPr>
        <w:t>每题</w:t>
      </w:r>
      <w:r w:rsidR="008142F9">
        <w:rPr>
          <w:rFonts w:hint="eastAsia"/>
          <w:b/>
          <w:bCs/>
          <w:color w:val="000000"/>
          <w:sz w:val="24"/>
        </w:rPr>
        <w:t>题</w:t>
      </w:r>
      <w:r w:rsidR="008142F9">
        <w:rPr>
          <w:rFonts w:hint="eastAsia"/>
          <w:b/>
          <w:bCs/>
          <w:color w:val="000000"/>
          <w:sz w:val="24"/>
        </w:rPr>
        <w:t>1</w:t>
      </w:r>
      <w:r w:rsidR="008142F9">
        <w:rPr>
          <w:b/>
          <w:bCs/>
          <w:color w:val="000000"/>
          <w:sz w:val="24"/>
        </w:rPr>
        <w:t>0</w:t>
      </w:r>
      <w:r w:rsidR="008142F9">
        <w:rPr>
          <w:rFonts w:hint="eastAsia"/>
          <w:b/>
          <w:bCs/>
          <w:color w:val="000000"/>
          <w:sz w:val="24"/>
        </w:rPr>
        <w:t>分，</w:t>
      </w:r>
      <w:r w:rsidR="00F7408C">
        <w:rPr>
          <w:rFonts w:hint="eastAsia"/>
          <w:b/>
          <w:bCs/>
          <w:color w:val="000000"/>
          <w:sz w:val="24"/>
        </w:rPr>
        <w:t>共计</w:t>
      </w:r>
      <w:r w:rsidR="00ED4A1B">
        <w:rPr>
          <w:rFonts w:hint="eastAsia"/>
          <w:b/>
          <w:bCs/>
          <w:color w:val="000000"/>
          <w:sz w:val="24"/>
        </w:rPr>
        <w:t>60</w:t>
      </w:r>
      <w:r w:rsidR="00F7408C">
        <w:rPr>
          <w:rFonts w:hint="eastAsia"/>
          <w:b/>
          <w:bCs/>
          <w:color w:val="000000"/>
          <w:sz w:val="24"/>
        </w:rPr>
        <w:t>分</w:t>
      </w:r>
      <w:bookmarkEnd w:id="11"/>
      <w:r w:rsidRPr="004A1B36">
        <w:rPr>
          <w:rFonts w:hint="eastAsia"/>
          <w:b/>
          <w:sz w:val="24"/>
        </w:rPr>
        <w:t>）</w:t>
      </w:r>
    </w:p>
    <w:p w14:paraId="552F31CA" w14:textId="281358E0" w:rsidR="00616978" w:rsidRDefault="00DE51DC" w:rsidP="00C3268A">
      <w:pPr>
        <w:spacing w:line="480" w:lineRule="auto"/>
        <w:rPr>
          <w:rFonts w:ascii="宋体" w:hAnsi="宋体"/>
          <w:sz w:val="24"/>
        </w:rPr>
      </w:pPr>
      <w:bookmarkStart w:id="12" w:name="_Hlk499886010"/>
      <w:r>
        <w:rPr>
          <w:rFonts w:ascii="宋体" w:hAnsi="宋体"/>
          <w:sz w:val="24"/>
        </w:rPr>
        <w:t>1</w:t>
      </w:r>
      <w:r w:rsidR="00ED4A1B">
        <w:rPr>
          <w:rFonts w:ascii="宋体" w:hAnsi="宋体" w:hint="eastAsia"/>
          <w:sz w:val="24"/>
        </w:rPr>
        <w:t>8</w:t>
      </w:r>
      <w:r w:rsidR="00616978">
        <w:rPr>
          <w:rFonts w:ascii="宋体" w:hAnsi="宋体"/>
          <w:sz w:val="24"/>
        </w:rPr>
        <w:t xml:space="preserve">. </w:t>
      </w:r>
      <w:r w:rsidR="00616978" w:rsidRPr="00616978">
        <w:rPr>
          <w:rFonts w:ascii="宋体" w:hAnsi="宋体" w:hint="eastAsia"/>
          <w:sz w:val="24"/>
        </w:rPr>
        <w:t>某企业根据过去的数据资料，总结出该企业总成本</w:t>
      </w:r>
      <w:r w:rsidR="006C4A2A">
        <w:rPr>
          <w:rFonts w:ascii="宋体" w:hAnsi="宋体" w:hint="eastAsia"/>
          <w:sz w:val="24"/>
        </w:rPr>
        <w:t>（</w:t>
      </w:r>
      <w:r w:rsidR="00F608B8">
        <w:rPr>
          <w:rFonts w:ascii="宋体" w:hAnsi="宋体" w:hint="eastAsia"/>
          <w:sz w:val="24"/>
        </w:rPr>
        <w:t>万元</w:t>
      </w:r>
      <w:r w:rsidR="006C4A2A">
        <w:rPr>
          <w:rFonts w:ascii="宋体" w:hAnsi="宋体" w:hint="eastAsia"/>
          <w:sz w:val="24"/>
        </w:rPr>
        <w:t>）</w:t>
      </w:r>
      <w:r w:rsidR="00616978" w:rsidRPr="00616978">
        <w:rPr>
          <w:rFonts w:ascii="宋体" w:hAnsi="宋体" w:hint="eastAsia"/>
          <w:sz w:val="24"/>
        </w:rPr>
        <w:t>与产量的关系表达式为</w:t>
      </w:r>
      <w:r w:rsidR="00CD779B">
        <w:rPr>
          <w:rFonts w:ascii="宋体" w:hAnsi="宋体" w:hint="eastAsia"/>
          <w:sz w:val="24"/>
        </w:rPr>
        <w:t>TC =</w:t>
      </w:r>
      <w:r w:rsidR="00616978" w:rsidRPr="00616978">
        <w:rPr>
          <w:rFonts w:ascii="宋体" w:hAnsi="宋体" w:hint="eastAsia"/>
          <w:sz w:val="24"/>
        </w:rPr>
        <w:t>Q</w:t>
      </w:r>
      <w:r w:rsidRPr="00DE51DC">
        <w:rPr>
          <w:rFonts w:ascii="宋体" w:hAnsi="宋体"/>
          <w:sz w:val="24"/>
          <w:vertAlign w:val="superscript"/>
        </w:rPr>
        <w:t>2</w:t>
      </w:r>
      <w:r w:rsidR="00616978" w:rsidRPr="00616978">
        <w:rPr>
          <w:rFonts w:ascii="宋体" w:hAnsi="宋体" w:hint="eastAsia"/>
          <w:sz w:val="24"/>
        </w:rPr>
        <w:t>+</w:t>
      </w:r>
      <w:r w:rsidR="00CD779B">
        <w:rPr>
          <w:rFonts w:ascii="宋体" w:hAnsi="宋体" w:hint="eastAsia"/>
          <w:sz w:val="24"/>
        </w:rPr>
        <w:t>7.2</w:t>
      </w:r>
      <w:r>
        <w:rPr>
          <w:rFonts w:ascii="宋体" w:hAnsi="宋体" w:hint="eastAsia"/>
          <w:sz w:val="24"/>
        </w:rPr>
        <w:t>Q+</w:t>
      </w:r>
      <w:r w:rsidRPr="00616978">
        <w:rPr>
          <w:rFonts w:ascii="宋体" w:hAnsi="宋体" w:hint="eastAsia"/>
          <w:sz w:val="24"/>
        </w:rPr>
        <w:t xml:space="preserve"> </w:t>
      </w:r>
      <w:r w:rsidR="00CD779B">
        <w:rPr>
          <w:rFonts w:ascii="宋体" w:hAnsi="宋体" w:hint="eastAsia"/>
          <w:sz w:val="24"/>
        </w:rPr>
        <w:t>68</w:t>
      </w:r>
      <w:r>
        <w:rPr>
          <w:rFonts w:ascii="宋体" w:hAnsi="宋体" w:hint="eastAsia"/>
          <w:sz w:val="24"/>
        </w:rPr>
        <w:t>，</w:t>
      </w:r>
      <w:r w:rsidR="00616978" w:rsidRPr="00616978">
        <w:rPr>
          <w:rFonts w:ascii="宋体" w:hAnsi="宋体" w:hint="eastAsia"/>
          <w:sz w:val="24"/>
        </w:rPr>
        <w:t>求产量为</w:t>
      </w:r>
      <w:r w:rsidR="00CD779B">
        <w:rPr>
          <w:rFonts w:ascii="宋体" w:hAnsi="宋体" w:hint="eastAsia"/>
          <w:sz w:val="24"/>
        </w:rPr>
        <w:t>45</w:t>
      </w:r>
      <w:r w:rsidR="00616978" w:rsidRPr="00616978">
        <w:rPr>
          <w:rFonts w:ascii="宋体" w:hAnsi="宋体" w:hint="eastAsia"/>
          <w:sz w:val="24"/>
        </w:rPr>
        <w:t>件时的边际成本？</w:t>
      </w:r>
      <w:r w:rsidR="00CD779B">
        <w:rPr>
          <w:rFonts w:ascii="宋体" w:hAnsi="宋体"/>
          <w:sz w:val="24"/>
        </w:rPr>
        <w:t xml:space="preserve"> </w:t>
      </w:r>
    </w:p>
    <w:p w14:paraId="69DBA2F9" w14:textId="77777777" w:rsidR="00E91C8F" w:rsidRDefault="00E91C8F" w:rsidP="00F608B8">
      <w:pPr>
        <w:tabs>
          <w:tab w:val="left" w:pos="6960"/>
        </w:tabs>
        <w:spacing w:line="480" w:lineRule="auto"/>
        <w:rPr>
          <w:rFonts w:ascii="宋体" w:hAnsi="宋体"/>
          <w:sz w:val="24"/>
        </w:rPr>
      </w:pPr>
    </w:p>
    <w:p w14:paraId="2A080F16" w14:textId="77777777" w:rsidR="00E91C8F" w:rsidRDefault="00E91C8F" w:rsidP="00F608B8">
      <w:pPr>
        <w:tabs>
          <w:tab w:val="left" w:pos="6960"/>
        </w:tabs>
        <w:spacing w:line="480" w:lineRule="auto"/>
        <w:rPr>
          <w:rFonts w:ascii="宋体" w:hAnsi="宋体"/>
          <w:sz w:val="24"/>
        </w:rPr>
      </w:pPr>
    </w:p>
    <w:p w14:paraId="123796A9" w14:textId="77777777" w:rsidR="00E91C8F" w:rsidRDefault="00E91C8F" w:rsidP="00F608B8">
      <w:pPr>
        <w:tabs>
          <w:tab w:val="left" w:pos="6960"/>
        </w:tabs>
        <w:spacing w:line="480" w:lineRule="auto"/>
        <w:rPr>
          <w:rFonts w:ascii="宋体" w:hAnsi="宋体"/>
          <w:sz w:val="24"/>
        </w:rPr>
      </w:pPr>
    </w:p>
    <w:p w14:paraId="35A53EB7" w14:textId="5D6C212E" w:rsidR="00F608B8" w:rsidRDefault="00F608B8" w:rsidP="00C3268A">
      <w:pPr>
        <w:spacing w:line="480" w:lineRule="auto"/>
        <w:rPr>
          <w:rFonts w:ascii="宋体" w:hAnsi="宋体"/>
          <w:sz w:val="24"/>
        </w:rPr>
      </w:pPr>
    </w:p>
    <w:p w14:paraId="1F724E50" w14:textId="62EE2540" w:rsidR="00A93120" w:rsidRDefault="00ED4A1B" w:rsidP="00F608B8">
      <w:pPr>
        <w:spacing w:line="480" w:lineRule="auto"/>
        <w:rPr>
          <w:szCs w:val="21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9</w:t>
      </w:r>
      <w:r w:rsidR="00A93120">
        <w:rPr>
          <w:rFonts w:ascii="宋体" w:hAnsi="宋体"/>
          <w:sz w:val="24"/>
        </w:rPr>
        <w:t xml:space="preserve">. </w:t>
      </w:r>
      <w:r w:rsidR="00F608B8" w:rsidRPr="00F608B8">
        <w:rPr>
          <w:rFonts w:ascii="宋体" w:hAnsi="宋体" w:hint="eastAsia"/>
          <w:sz w:val="24"/>
        </w:rPr>
        <w:t>现有项目A，第一年年</w:t>
      </w:r>
      <w:proofErr w:type="gramStart"/>
      <w:r w:rsidR="00F608B8" w:rsidRPr="00F608B8">
        <w:rPr>
          <w:rFonts w:ascii="宋体" w:hAnsi="宋体" w:hint="eastAsia"/>
          <w:sz w:val="24"/>
        </w:rPr>
        <w:t>初投资</w:t>
      </w:r>
      <w:proofErr w:type="gramEnd"/>
      <w:r w:rsidR="00F608B8" w:rsidRPr="00F608B8">
        <w:rPr>
          <w:rFonts w:ascii="宋体" w:hAnsi="宋体" w:hint="eastAsia"/>
          <w:sz w:val="24"/>
        </w:rPr>
        <w:t>90万元，从第一年年</w:t>
      </w:r>
      <w:proofErr w:type="gramStart"/>
      <w:r w:rsidR="00F608B8" w:rsidRPr="00F608B8">
        <w:rPr>
          <w:rFonts w:ascii="宋体" w:hAnsi="宋体" w:hint="eastAsia"/>
          <w:sz w:val="24"/>
        </w:rPr>
        <w:t>末连续</w:t>
      </w:r>
      <w:proofErr w:type="gramEnd"/>
      <w:r w:rsidR="00F608B8" w:rsidRPr="00F608B8">
        <w:rPr>
          <w:rFonts w:ascii="宋体" w:hAnsi="宋体" w:hint="eastAsia"/>
          <w:sz w:val="24"/>
        </w:rPr>
        <w:t>3年有40万元的回报，而项目B第一年年</w:t>
      </w:r>
      <w:proofErr w:type="gramStart"/>
      <w:r w:rsidR="00F608B8" w:rsidRPr="00F608B8">
        <w:rPr>
          <w:rFonts w:ascii="宋体" w:hAnsi="宋体" w:hint="eastAsia"/>
          <w:sz w:val="24"/>
        </w:rPr>
        <w:t>初投资</w:t>
      </w:r>
      <w:proofErr w:type="gramEnd"/>
      <w:r w:rsidR="00F608B8" w:rsidRPr="00F608B8">
        <w:rPr>
          <w:rFonts w:ascii="宋体" w:hAnsi="宋体" w:hint="eastAsia"/>
          <w:sz w:val="24"/>
        </w:rPr>
        <w:t>100万元，第一年年末有30万元收益，第二年年末有40万元收益，第三年年末有50万元收益。假定i0=10%，请分析A和B项目哪一个更有投资价值。</w:t>
      </w:r>
      <w:r w:rsidR="009620D4">
        <w:rPr>
          <w:rFonts w:ascii="宋体" w:hAnsi="宋体"/>
          <w:sz w:val="24"/>
        </w:rPr>
        <w:t xml:space="preserve"> </w:t>
      </w:r>
    </w:p>
    <w:p w14:paraId="6517FDF6" w14:textId="77777777" w:rsidR="00E91C8F" w:rsidRDefault="00E91C8F" w:rsidP="00F608B8">
      <w:pPr>
        <w:spacing w:line="480" w:lineRule="auto"/>
        <w:rPr>
          <w:szCs w:val="21"/>
        </w:rPr>
      </w:pPr>
    </w:p>
    <w:p w14:paraId="6476ADEB" w14:textId="77777777" w:rsidR="00E91C8F" w:rsidRDefault="00E91C8F" w:rsidP="00F608B8">
      <w:pPr>
        <w:spacing w:line="480" w:lineRule="auto"/>
        <w:rPr>
          <w:szCs w:val="21"/>
        </w:rPr>
      </w:pPr>
    </w:p>
    <w:p w14:paraId="37FAEB43" w14:textId="77777777" w:rsidR="00E91C8F" w:rsidRDefault="00E91C8F" w:rsidP="00F608B8">
      <w:pPr>
        <w:spacing w:line="480" w:lineRule="auto"/>
        <w:rPr>
          <w:szCs w:val="21"/>
        </w:rPr>
      </w:pPr>
    </w:p>
    <w:p w14:paraId="3020297B" w14:textId="77777777" w:rsidR="00E91C8F" w:rsidRDefault="00E91C8F" w:rsidP="00F608B8">
      <w:pPr>
        <w:spacing w:line="480" w:lineRule="auto"/>
        <w:rPr>
          <w:szCs w:val="21"/>
        </w:rPr>
      </w:pPr>
    </w:p>
    <w:p w14:paraId="5CE419BD" w14:textId="77777777" w:rsidR="00E91C8F" w:rsidRDefault="00E91C8F" w:rsidP="00F608B8">
      <w:pPr>
        <w:spacing w:line="480" w:lineRule="auto"/>
        <w:rPr>
          <w:szCs w:val="21"/>
        </w:rPr>
      </w:pPr>
    </w:p>
    <w:p w14:paraId="58E879FA" w14:textId="77777777" w:rsidR="00E91C8F" w:rsidRDefault="00E91C8F" w:rsidP="004D4F42">
      <w:pPr>
        <w:widowControl/>
        <w:jc w:val="left"/>
        <w:textAlignment w:val="baseline"/>
        <w:rPr>
          <w:rFonts w:ascii="宋体" w:hAnsi="宋体"/>
          <w:sz w:val="24"/>
        </w:rPr>
      </w:pPr>
    </w:p>
    <w:p w14:paraId="699C4129" w14:textId="77777777" w:rsidR="00E91C8F" w:rsidRDefault="00E91C8F" w:rsidP="004D4F42">
      <w:pPr>
        <w:widowControl/>
        <w:jc w:val="left"/>
        <w:textAlignment w:val="baseline"/>
        <w:rPr>
          <w:rFonts w:ascii="宋体" w:hAnsi="宋体"/>
          <w:sz w:val="24"/>
        </w:rPr>
      </w:pPr>
    </w:p>
    <w:p w14:paraId="2A7CBDD4" w14:textId="77777777" w:rsidR="00E91C8F" w:rsidRDefault="00E91C8F" w:rsidP="004D4F42">
      <w:pPr>
        <w:widowControl/>
        <w:jc w:val="left"/>
        <w:textAlignment w:val="baseline"/>
        <w:rPr>
          <w:rFonts w:ascii="宋体" w:hAnsi="宋体"/>
          <w:sz w:val="24"/>
        </w:rPr>
      </w:pPr>
    </w:p>
    <w:p w14:paraId="0E8B3221" w14:textId="77777777" w:rsidR="00E91C8F" w:rsidRDefault="00E91C8F" w:rsidP="004D4F42">
      <w:pPr>
        <w:widowControl/>
        <w:jc w:val="left"/>
        <w:textAlignment w:val="baseline"/>
        <w:rPr>
          <w:rFonts w:ascii="宋体" w:hAnsi="宋体"/>
          <w:sz w:val="24"/>
        </w:rPr>
      </w:pPr>
    </w:p>
    <w:p w14:paraId="0D0ED3BD" w14:textId="77777777" w:rsidR="00E91C8F" w:rsidRDefault="00E91C8F" w:rsidP="004D4F42">
      <w:pPr>
        <w:widowControl/>
        <w:jc w:val="left"/>
        <w:textAlignment w:val="baseline"/>
        <w:rPr>
          <w:rFonts w:ascii="宋体" w:hAnsi="宋体"/>
          <w:sz w:val="24"/>
        </w:rPr>
      </w:pPr>
    </w:p>
    <w:p w14:paraId="2ADE749D" w14:textId="7C0EA54D" w:rsidR="004D4F42" w:rsidRPr="00E91C8F" w:rsidRDefault="00E91C8F" w:rsidP="004D4F42">
      <w:pPr>
        <w:widowControl/>
        <w:jc w:val="left"/>
        <w:textAlignment w:val="baseline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14978B73" w14:textId="77777777" w:rsidR="00665A51" w:rsidRPr="004D4F42" w:rsidRDefault="00665A51" w:rsidP="004D4F42">
      <w:pPr>
        <w:widowControl/>
        <w:jc w:val="left"/>
        <w:textAlignment w:val="baseline"/>
        <w:rPr>
          <w:szCs w:val="21"/>
        </w:rPr>
      </w:pPr>
    </w:p>
    <w:p w14:paraId="6E231F7B" w14:textId="59EB7A33" w:rsidR="008A13B1" w:rsidRDefault="00ED4A1B" w:rsidP="004D4F42">
      <w:pPr>
        <w:spacing w:line="480" w:lineRule="auto"/>
        <w:rPr>
          <w:szCs w:val="21"/>
        </w:rPr>
      </w:pPr>
      <w:r>
        <w:rPr>
          <w:rFonts w:ascii="宋体" w:hAnsi="宋体" w:hint="eastAsia"/>
          <w:sz w:val="24"/>
        </w:rPr>
        <w:lastRenderedPageBreak/>
        <w:t>20</w:t>
      </w:r>
      <w:r w:rsidR="00592FE2" w:rsidRPr="00C3268A">
        <w:rPr>
          <w:rFonts w:ascii="宋体" w:hAnsi="宋体" w:hint="eastAsia"/>
          <w:sz w:val="24"/>
        </w:rPr>
        <w:t>.</w:t>
      </w:r>
      <w:r w:rsidR="0052742C">
        <w:rPr>
          <w:rFonts w:ascii="宋体" w:hAnsi="宋体"/>
          <w:sz w:val="24"/>
        </w:rPr>
        <w:t xml:space="preserve"> </w:t>
      </w:r>
      <w:r w:rsidR="00252236" w:rsidRPr="00252236">
        <w:rPr>
          <w:rFonts w:ascii="宋体" w:hAnsi="宋体" w:hint="eastAsia"/>
          <w:sz w:val="24"/>
        </w:rPr>
        <w:t>某项目预计投资10000元，预测在使用期5年内，年平均收入5000元，年平均支出2000元，残值2000元，基准收益率10%，用净现值法判断该方案是否可行？</w:t>
      </w:r>
      <w:r>
        <w:rPr>
          <w:szCs w:val="21"/>
        </w:rPr>
        <w:t xml:space="preserve"> </w:t>
      </w:r>
    </w:p>
    <w:p w14:paraId="250AE63F" w14:textId="3F983CFA" w:rsidR="00717FAE" w:rsidRDefault="00717FAE" w:rsidP="00592FE2">
      <w:pPr>
        <w:spacing w:line="480" w:lineRule="auto"/>
      </w:pPr>
    </w:p>
    <w:p w14:paraId="4E682460" w14:textId="77777777" w:rsidR="00E91C8F" w:rsidRDefault="00E91C8F" w:rsidP="00592FE2">
      <w:pPr>
        <w:spacing w:line="480" w:lineRule="auto"/>
      </w:pPr>
    </w:p>
    <w:p w14:paraId="0C4863C0" w14:textId="77777777" w:rsidR="00E91C8F" w:rsidRDefault="00E91C8F" w:rsidP="00592FE2">
      <w:pPr>
        <w:spacing w:line="480" w:lineRule="auto"/>
      </w:pPr>
    </w:p>
    <w:p w14:paraId="50276D4E" w14:textId="77777777" w:rsidR="00E91C8F" w:rsidRDefault="00E91C8F" w:rsidP="00592FE2">
      <w:pPr>
        <w:spacing w:line="480" w:lineRule="auto"/>
      </w:pPr>
    </w:p>
    <w:p w14:paraId="73325AAD" w14:textId="7B6F01F2" w:rsidR="00E91C8F" w:rsidRDefault="00E91C8F" w:rsidP="006A602C">
      <w:pPr>
        <w:spacing w:line="480" w:lineRule="auto"/>
      </w:pPr>
    </w:p>
    <w:p w14:paraId="6DCD84D3" w14:textId="77777777" w:rsidR="00E91C8F" w:rsidRDefault="00E91C8F" w:rsidP="00592FE2">
      <w:pPr>
        <w:spacing w:line="480" w:lineRule="auto"/>
      </w:pPr>
    </w:p>
    <w:p w14:paraId="006D74BD" w14:textId="77777777" w:rsidR="00E91C8F" w:rsidRDefault="00E91C8F" w:rsidP="00592FE2">
      <w:pPr>
        <w:spacing w:line="480" w:lineRule="auto"/>
      </w:pPr>
    </w:p>
    <w:p w14:paraId="0224214C" w14:textId="77777777" w:rsidR="00E91C8F" w:rsidRDefault="00E91C8F" w:rsidP="00592FE2">
      <w:pPr>
        <w:spacing w:line="480" w:lineRule="auto"/>
      </w:pPr>
    </w:p>
    <w:p w14:paraId="347DF042" w14:textId="165F4658" w:rsidR="00C927F4" w:rsidRPr="00A51A88" w:rsidRDefault="00C927F4" w:rsidP="00E1365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="00940F36">
        <w:rPr>
          <w:rFonts w:ascii="宋体" w:hAnsi="宋体" w:hint="eastAsia"/>
          <w:sz w:val="24"/>
        </w:rPr>
        <w:t>1</w:t>
      </w:r>
      <w:r w:rsidR="000530A8">
        <w:rPr>
          <w:rFonts w:ascii="宋体" w:hAnsi="宋体"/>
          <w:sz w:val="24"/>
        </w:rPr>
        <w:t xml:space="preserve"> </w:t>
      </w:r>
      <w:r w:rsidR="00A50E37" w:rsidRPr="00A50E37">
        <w:rPr>
          <w:rFonts w:ascii="宋体" w:hAnsi="宋体" w:hint="eastAsia"/>
          <w:sz w:val="24"/>
        </w:rPr>
        <w:t>某技术方案设计生产能力14万吨/年，单位产品售价（不含税价格）510元/吨，</w:t>
      </w:r>
      <w:proofErr w:type="gramStart"/>
      <w:r w:rsidR="00A50E37" w:rsidRPr="00A50E37">
        <w:rPr>
          <w:rFonts w:ascii="宋体" w:hAnsi="宋体" w:hint="eastAsia"/>
          <w:sz w:val="24"/>
        </w:rPr>
        <w:t>总固定</w:t>
      </w:r>
      <w:proofErr w:type="gramEnd"/>
      <w:r w:rsidR="00A50E37" w:rsidRPr="00A50E37">
        <w:rPr>
          <w:rFonts w:ascii="宋体" w:hAnsi="宋体" w:hint="eastAsia"/>
          <w:sz w:val="24"/>
        </w:rPr>
        <w:t>成本1500万元，单位变动成本250元/吨，求以产量、生产能力利用率、价格表示的盈亏平衡点。</w:t>
      </w:r>
    </w:p>
    <w:p w14:paraId="26D46907" w14:textId="77777777" w:rsidR="00380D18" w:rsidRDefault="00380D18" w:rsidP="005A4409">
      <w:pPr>
        <w:rPr>
          <w:position w:val="-30"/>
        </w:rPr>
      </w:pPr>
    </w:p>
    <w:p w14:paraId="3DCDE82B" w14:textId="77777777" w:rsidR="00380D18" w:rsidRDefault="00380D18" w:rsidP="005A4409">
      <w:pPr>
        <w:rPr>
          <w:position w:val="-30"/>
        </w:rPr>
      </w:pPr>
    </w:p>
    <w:p w14:paraId="1F507D0F" w14:textId="77777777" w:rsidR="00380D18" w:rsidRDefault="00380D18" w:rsidP="005A4409">
      <w:pPr>
        <w:rPr>
          <w:position w:val="-30"/>
        </w:rPr>
      </w:pPr>
    </w:p>
    <w:p w14:paraId="6DDA6E34" w14:textId="77777777" w:rsidR="00380D18" w:rsidRDefault="00380D18" w:rsidP="005A4409">
      <w:pPr>
        <w:rPr>
          <w:position w:val="-30"/>
        </w:rPr>
      </w:pPr>
    </w:p>
    <w:p w14:paraId="6FC2C536" w14:textId="77777777" w:rsidR="00380D18" w:rsidRDefault="00380D18" w:rsidP="005A4409">
      <w:pPr>
        <w:rPr>
          <w:position w:val="-30"/>
        </w:rPr>
      </w:pPr>
    </w:p>
    <w:p w14:paraId="1E14A048" w14:textId="77777777" w:rsidR="00380D18" w:rsidRDefault="00380D18" w:rsidP="005A4409">
      <w:pPr>
        <w:rPr>
          <w:position w:val="-30"/>
        </w:rPr>
      </w:pPr>
    </w:p>
    <w:p w14:paraId="1855A0C8" w14:textId="77777777" w:rsidR="00380D18" w:rsidRDefault="00380D18" w:rsidP="005A4409">
      <w:pPr>
        <w:rPr>
          <w:position w:val="-30"/>
        </w:rPr>
      </w:pPr>
    </w:p>
    <w:p w14:paraId="2805DC18" w14:textId="77777777" w:rsidR="00380D18" w:rsidRDefault="00380D18" w:rsidP="005A4409">
      <w:pPr>
        <w:rPr>
          <w:position w:val="-30"/>
        </w:rPr>
      </w:pPr>
    </w:p>
    <w:p w14:paraId="03D94A7B" w14:textId="77777777" w:rsidR="00380D18" w:rsidRDefault="00380D18" w:rsidP="005A4409">
      <w:pPr>
        <w:rPr>
          <w:position w:val="-30"/>
        </w:rPr>
      </w:pPr>
    </w:p>
    <w:p w14:paraId="420B0848" w14:textId="77777777" w:rsidR="00380D18" w:rsidRDefault="00380D18" w:rsidP="005A4409">
      <w:pPr>
        <w:rPr>
          <w:position w:val="-30"/>
        </w:rPr>
      </w:pPr>
    </w:p>
    <w:p w14:paraId="3C498374" w14:textId="77777777" w:rsidR="00380D18" w:rsidRDefault="00380D18" w:rsidP="005A4409">
      <w:pPr>
        <w:rPr>
          <w:position w:val="-30"/>
        </w:rPr>
      </w:pPr>
    </w:p>
    <w:p w14:paraId="6B44D60D" w14:textId="77777777" w:rsidR="00380D18" w:rsidRDefault="00380D18" w:rsidP="005A4409"/>
    <w:p w14:paraId="264FA7BE" w14:textId="77777777" w:rsidR="00C927F4" w:rsidRDefault="00C927F4" w:rsidP="005A4409"/>
    <w:p w14:paraId="120A7452" w14:textId="6E7F3F64" w:rsidR="00D31EBF" w:rsidRDefault="00570726" w:rsidP="00054B66">
      <w:pPr>
        <w:spacing w:line="360" w:lineRule="auto"/>
        <w:rPr>
          <w:rFonts w:ascii="宋体" w:hAnsi="宋体"/>
          <w:sz w:val="24"/>
        </w:rPr>
      </w:pPr>
      <w:r w:rsidRPr="00C927F4">
        <w:rPr>
          <w:rFonts w:ascii="宋体" w:hAnsi="宋体"/>
          <w:sz w:val="24"/>
        </w:rPr>
        <w:t>2</w:t>
      </w:r>
      <w:r w:rsidR="00940F36">
        <w:rPr>
          <w:rFonts w:ascii="宋体" w:hAnsi="宋体" w:hint="eastAsia"/>
          <w:sz w:val="24"/>
        </w:rPr>
        <w:t>2</w:t>
      </w:r>
      <w:r w:rsidR="003C11CE" w:rsidRPr="00C927F4">
        <w:rPr>
          <w:rFonts w:ascii="宋体" w:hAnsi="宋体" w:hint="eastAsia"/>
          <w:sz w:val="24"/>
        </w:rPr>
        <w:t>.</w:t>
      </w:r>
      <w:r w:rsidR="00F64AA8" w:rsidRPr="00C927F4">
        <w:rPr>
          <w:rFonts w:ascii="宋体" w:hAnsi="宋体"/>
          <w:sz w:val="24"/>
        </w:rPr>
        <w:t xml:space="preserve"> </w:t>
      </w:r>
      <w:r w:rsidR="00054B66" w:rsidRPr="00054B66">
        <w:rPr>
          <w:rFonts w:ascii="宋体" w:hAnsi="宋体" w:hint="eastAsia"/>
          <w:sz w:val="24"/>
        </w:rPr>
        <w:t>假定某企业要从三个互斥方案中选择一个投资方案。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3"/>
        <w:gridCol w:w="1653"/>
        <w:gridCol w:w="1653"/>
        <w:gridCol w:w="1654"/>
        <w:gridCol w:w="1654"/>
      </w:tblGrid>
      <w:tr w:rsidR="0065442C" w14:paraId="32B3BAEF" w14:textId="77777777" w:rsidTr="0065442C">
        <w:tc>
          <w:tcPr>
            <w:tcW w:w="1653" w:type="dxa"/>
            <w:vMerge w:val="restart"/>
            <w:vAlign w:val="center"/>
          </w:tcPr>
          <w:p w14:paraId="53B13345" w14:textId="5DE6E129" w:rsidR="0065442C" w:rsidRDefault="0065442C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市场销路</w:t>
            </w:r>
          </w:p>
        </w:tc>
        <w:tc>
          <w:tcPr>
            <w:tcW w:w="1653" w:type="dxa"/>
            <w:vMerge w:val="restart"/>
            <w:vAlign w:val="center"/>
          </w:tcPr>
          <w:p w14:paraId="5008B236" w14:textId="7D58D282" w:rsidR="0065442C" w:rsidRDefault="0065442C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概率</w:t>
            </w:r>
          </w:p>
        </w:tc>
        <w:tc>
          <w:tcPr>
            <w:tcW w:w="4961" w:type="dxa"/>
            <w:gridSpan w:val="3"/>
            <w:vAlign w:val="center"/>
          </w:tcPr>
          <w:p w14:paraId="2F9643CC" w14:textId="3566DB56" w:rsidR="0065442C" w:rsidRDefault="0065442C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方案净现值（</w:t>
            </w:r>
            <w:r w:rsidR="0021460F">
              <w:rPr>
                <w:rFonts w:hint="eastAsia"/>
                <w:sz w:val="24"/>
              </w:rPr>
              <w:t>万元</w:t>
            </w:r>
            <w:r>
              <w:rPr>
                <w:sz w:val="24"/>
              </w:rPr>
              <w:t>）</w:t>
            </w:r>
          </w:p>
        </w:tc>
      </w:tr>
      <w:tr w:rsidR="0065442C" w14:paraId="16A27B37" w14:textId="77777777" w:rsidTr="0065442C">
        <w:tc>
          <w:tcPr>
            <w:tcW w:w="1653" w:type="dxa"/>
            <w:vMerge/>
            <w:vAlign w:val="center"/>
          </w:tcPr>
          <w:p w14:paraId="341723CA" w14:textId="77777777" w:rsidR="0065442C" w:rsidRDefault="0065442C" w:rsidP="0065442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53" w:type="dxa"/>
            <w:vMerge/>
            <w:vAlign w:val="center"/>
          </w:tcPr>
          <w:p w14:paraId="76C4C25D" w14:textId="77777777" w:rsidR="0065442C" w:rsidRDefault="0065442C" w:rsidP="0065442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53" w:type="dxa"/>
            <w:vAlign w:val="center"/>
          </w:tcPr>
          <w:p w14:paraId="75615CA6" w14:textId="45F936F4" w:rsidR="0065442C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654" w:type="dxa"/>
            <w:vAlign w:val="center"/>
          </w:tcPr>
          <w:p w14:paraId="332C37AE" w14:textId="04BDF7C6" w:rsidR="0065442C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54" w:type="dxa"/>
            <w:vAlign w:val="center"/>
          </w:tcPr>
          <w:p w14:paraId="4260CCED" w14:textId="06D72533" w:rsidR="0065442C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</w:tr>
      <w:tr w:rsidR="00054B66" w14:paraId="706C2788" w14:textId="77777777" w:rsidTr="0065442C">
        <w:tc>
          <w:tcPr>
            <w:tcW w:w="1653" w:type="dxa"/>
            <w:vAlign w:val="center"/>
          </w:tcPr>
          <w:p w14:paraId="1446BFF9" w14:textId="7F950065" w:rsidR="00054B66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销售差</w:t>
            </w:r>
          </w:p>
        </w:tc>
        <w:tc>
          <w:tcPr>
            <w:tcW w:w="1653" w:type="dxa"/>
            <w:vAlign w:val="center"/>
          </w:tcPr>
          <w:p w14:paraId="793F6475" w14:textId="4FB09BBC" w:rsidR="00054B66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.25</w:t>
            </w:r>
          </w:p>
        </w:tc>
        <w:tc>
          <w:tcPr>
            <w:tcW w:w="1653" w:type="dxa"/>
            <w:vAlign w:val="center"/>
          </w:tcPr>
          <w:p w14:paraId="0FFDD4C4" w14:textId="7A6C7439" w:rsidR="00054B66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</w:t>
            </w:r>
          </w:p>
        </w:tc>
        <w:tc>
          <w:tcPr>
            <w:tcW w:w="1654" w:type="dxa"/>
            <w:vAlign w:val="center"/>
          </w:tcPr>
          <w:p w14:paraId="17D82B36" w14:textId="14CD1104" w:rsidR="00054B66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654" w:type="dxa"/>
            <w:vAlign w:val="center"/>
          </w:tcPr>
          <w:p w14:paraId="5AFE7F72" w14:textId="14BAC6DF" w:rsidR="00054B66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</w:t>
            </w:r>
          </w:p>
        </w:tc>
      </w:tr>
      <w:tr w:rsidR="00054B66" w14:paraId="2AD4B34F" w14:textId="77777777" w:rsidTr="0065442C">
        <w:tc>
          <w:tcPr>
            <w:tcW w:w="1653" w:type="dxa"/>
            <w:vAlign w:val="center"/>
          </w:tcPr>
          <w:p w14:paraId="725D9BA8" w14:textId="4E621DA9" w:rsidR="00054B66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销售一般</w:t>
            </w:r>
          </w:p>
        </w:tc>
        <w:tc>
          <w:tcPr>
            <w:tcW w:w="1653" w:type="dxa"/>
            <w:vAlign w:val="center"/>
          </w:tcPr>
          <w:p w14:paraId="0C298275" w14:textId="19DED325" w:rsidR="00054B66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.50</w:t>
            </w:r>
          </w:p>
        </w:tc>
        <w:tc>
          <w:tcPr>
            <w:tcW w:w="1653" w:type="dxa"/>
            <w:vAlign w:val="center"/>
          </w:tcPr>
          <w:p w14:paraId="2F7E70BC" w14:textId="220EA925" w:rsidR="00054B66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50</w:t>
            </w:r>
          </w:p>
        </w:tc>
        <w:tc>
          <w:tcPr>
            <w:tcW w:w="1654" w:type="dxa"/>
            <w:vAlign w:val="center"/>
          </w:tcPr>
          <w:p w14:paraId="20B7B8E9" w14:textId="12E92214" w:rsidR="00054B66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50</w:t>
            </w:r>
          </w:p>
        </w:tc>
        <w:tc>
          <w:tcPr>
            <w:tcW w:w="1654" w:type="dxa"/>
            <w:vAlign w:val="center"/>
          </w:tcPr>
          <w:p w14:paraId="433D899A" w14:textId="3C886F9B" w:rsidR="00054B66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80</w:t>
            </w:r>
          </w:p>
        </w:tc>
      </w:tr>
      <w:tr w:rsidR="00054B66" w14:paraId="17DA0F09" w14:textId="77777777" w:rsidTr="0065442C">
        <w:tc>
          <w:tcPr>
            <w:tcW w:w="1653" w:type="dxa"/>
            <w:vAlign w:val="center"/>
          </w:tcPr>
          <w:p w14:paraId="3CEFB9C9" w14:textId="257DCF37" w:rsidR="00054B66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销售好</w:t>
            </w:r>
          </w:p>
        </w:tc>
        <w:tc>
          <w:tcPr>
            <w:tcW w:w="1653" w:type="dxa"/>
            <w:vAlign w:val="center"/>
          </w:tcPr>
          <w:p w14:paraId="53B736ED" w14:textId="08B623B7" w:rsidR="00054B66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.25</w:t>
            </w:r>
          </w:p>
        </w:tc>
        <w:tc>
          <w:tcPr>
            <w:tcW w:w="1653" w:type="dxa"/>
            <w:vAlign w:val="center"/>
          </w:tcPr>
          <w:p w14:paraId="36C2F2F2" w14:textId="535335FE" w:rsidR="00054B66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00</w:t>
            </w:r>
          </w:p>
        </w:tc>
        <w:tc>
          <w:tcPr>
            <w:tcW w:w="1654" w:type="dxa"/>
            <w:vAlign w:val="center"/>
          </w:tcPr>
          <w:p w14:paraId="6FEF0760" w14:textId="048AAB92" w:rsidR="00054B66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00</w:t>
            </w:r>
          </w:p>
        </w:tc>
        <w:tc>
          <w:tcPr>
            <w:tcW w:w="1654" w:type="dxa"/>
            <w:vAlign w:val="center"/>
          </w:tcPr>
          <w:p w14:paraId="3FFAE96F" w14:textId="7A68E48B" w:rsidR="00054B66" w:rsidRDefault="0021460F" w:rsidP="0065442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70</w:t>
            </w:r>
          </w:p>
        </w:tc>
      </w:tr>
    </w:tbl>
    <w:p w14:paraId="4AD4938E" w14:textId="77777777" w:rsidR="00380D18" w:rsidRDefault="00380D18" w:rsidP="00380D18">
      <w:pPr>
        <w:ind w:left="480" w:hangingChars="200" w:hanging="480"/>
        <w:rPr>
          <w:sz w:val="24"/>
        </w:rPr>
      </w:pPr>
    </w:p>
    <w:p w14:paraId="582D788A" w14:textId="77777777" w:rsidR="00380D18" w:rsidRDefault="00380D18" w:rsidP="00380D18">
      <w:pPr>
        <w:ind w:left="480" w:hangingChars="200" w:hanging="480"/>
        <w:rPr>
          <w:sz w:val="24"/>
        </w:rPr>
      </w:pPr>
    </w:p>
    <w:p w14:paraId="58FACA0F" w14:textId="61633B73" w:rsidR="002500E7" w:rsidRDefault="002500E7" w:rsidP="00380D18">
      <w:pPr>
        <w:tabs>
          <w:tab w:val="left" w:pos="6510"/>
        </w:tabs>
        <w:rPr>
          <w:sz w:val="24"/>
        </w:rPr>
      </w:pPr>
    </w:p>
    <w:bookmarkEnd w:id="12"/>
    <w:p w14:paraId="0950D707" w14:textId="328FD4E5" w:rsidR="00DD00CA" w:rsidRDefault="00DD00CA" w:rsidP="00380D18">
      <w:pPr>
        <w:widowControl/>
        <w:jc w:val="left"/>
        <w:textAlignment w:val="baseline"/>
        <w:rPr>
          <w:szCs w:val="21"/>
        </w:rPr>
      </w:pPr>
    </w:p>
    <w:p w14:paraId="52E727C3" w14:textId="77777777" w:rsidR="00380D18" w:rsidRDefault="00380D18" w:rsidP="00380D18">
      <w:pPr>
        <w:widowControl/>
        <w:jc w:val="left"/>
        <w:textAlignment w:val="baseline"/>
        <w:rPr>
          <w:szCs w:val="21"/>
        </w:rPr>
      </w:pPr>
    </w:p>
    <w:p w14:paraId="08ED4420" w14:textId="77777777" w:rsidR="00380D18" w:rsidRDefault="00380D18" w:rsidP="00380D18">
      <w:pPr>
        <w:widowControl/>
        <w:jc w:val="left"/>
        <w:textAlignment w:val="baseline"/>
        <w:rPr>
          <w:szCs w:val="21"/>
        </w:rPr>
      </w:pPr>
    </w:p>
    <w:p w14:paraId="115B42C4" w14:textId="77777777" w:rsidR="00380D18" w:rsidRDefault="00380D18" w:rsidP="00380D18">
      <w:pPr>
        <w:widowControl/>
        <w:jc w:val="left"/>
        <w:textAlignment w:val="baseline"/>
        <w:rPr>
          <w:szCs w:val="21"/>
        </w:rPr>
      </w:pPr>
    </w:p>
    <w:p w14:paraId="751D0316" w14:textId="77777777" w:rsidR="00380D18" w:rsidRDefault="00380D18" w:rsidP="00380D18">
      <w:pPr>
        <w:widowControl/>
        <w:jc w:val="left"/>
        <w:textAlignment w:val="baseline"/>
        <w:rPr>
          <w:szCs w:val="21"/>
        </w:rPr>
      </w:pPr>
    </w:p>
    <w:p w14:paraId="750C516F" w14:textId="77777777" w:rsidR="00380D18" w:rsidRDefault="00380D18" w:rsidP="00380D18">
      <w:pPr>
        <w:widowControl/>
        <w:jc w:val="left"/>
        <w:textAlignment w:val="baseline"/>
        <w:rPr>
          <w:szCs w:val="21"/>
        </w:rPr>
      </w:pPr>
    </w:p>
    <w:p w14:paraId="749D057C" w14:textId="77777777" w:rsidR="00380D18" w:rsidRDefault="00380D18" w:rsidP="00380D18">
      <w:pPr>
        <w:widowControl/>
        <w:jc w:val="left"/>
        <w:textAlignment w:val="baseline"/>
        <w:rPr>
          <w:szCs w:val="21"/>
        </w:rPr>
      </w:pPr>
    </w:p>
    <w:p w14:paraId="46E8511F" w14:textId="77777777" w:rsidR="00380D18" w:rsidRDefault="00380D18" w:rsidP="00380D18">
      <w:pPr>
        <w:widowControl/>
        <w:jc w:val="left"/>
        <w:textAlignment w:val="baseline"/>
        <w:rPr>
          <w:szCs w:val="21"/>
        </w:rPr>
      </w:pPr>
    </w:p>
    <w:p w14:paraId="597CDB77" w14:textId="77777777" w:rsidR="00380D18" w:rsidRDefault="00380D18" w:rsidP="00380D18">
      <w:pPr>
        <w:widowControl/>
        <w:jc w:val="left"/>
        <w:textAlignment w:val="baseline"/>
        <w:rPr>
          <w:szCs w:val="21"/>
        </w:rPr>
      </w:pPr>
    </w:p>
    <w:p w14:paraId="25FC4FD4" w14:textId="77777777" w:rsidR="00380D18" w:rsidRDefault="00380D18" w:rsidP="00380D18">
      <w:pPr>
        <w:widowControl/>
        <w:jc w:val="left"/>
        <w:textAlignment w:val="baseline"/>
        <w:rPr>
          <w:szCs w:val="21"/>
        </w:rPr>
      </w:pPr>
    </w:p>
    <w:p w14:paraId="5B8F4B8F" w14:textId="77777777" w:rsidR="00380D18" w:rsidRDefault="00380D18" w:rsidP="00380D18">
      <w:pPr>
        <w:widowControl/>
        <w:jc w:val="left"/>
        <w:textAlignment w:val="baseline"/>
        <w:rPr>
          <w:szCs w:val="21"/>
        </w:rPr>
      </w:pPr>
    </w:p>
    <w:p w14:paraId="23529B19" w14:textId="77777777" w:rsidR="00380D18" w:rsidRDefault="00380D18" w:rsidP="00380D18">
      <w:pPr>
        <w:widowControl/>
        <w:jc w:val="left"/>
        <w:textAlignment w:val="baseline"/>
        <w:rPr>
          <w:szCs w:val="21"/>
        </w:rPr>
      </w:pPr>
    </w:p>
    <w:p w14:paraId="3314C202" w14:textId="77777777" w:rsidR="00380D18" w:rsidRDefault="00380D18" w:rsidP="00380D18">
      <w:pPr>
        <w:widowControl/>
        <w:jc w:val="left"/>
        <w:textAlignment w:val="baseline"/>
        <w:rPr>
          <w:szCs w:val="21"/>
        </w:rPr>
      </w:pPr>
    </w:p>
    <w:p w14:paraId="3E639BD8" w14:textId="77777777" w:rsidR="00380D18" w:rsidRDefault="00380D18" w:rsidP="00380D18">
      <w:pPr>
        <w:widowControl/>
        <w:jc w:val="left"/>
        <w:textAlignment w:val="baseline"/>
        <w:rPr>
          <w:szCs w:val="21"/>
        </w:rPr>
      </w:pPr>
    </w:p>
    <w:p w14:paraId="0E5E9480" w14:textId="77777777" w:rsidR="00380D18" w:rsidRDefault="00380D18" w:rsidP="00380D18">
      <w:pPr>
        <w:widowControl/>
        <w:jc w:val="left"/>
        <w:textAlignment w:val="baseline"/>
        <w:rPr>
          <w:szCs w:val="21"/>
        </w:rPr>
      </w:pPr>
    </w:p>
    <w:p w14:paraId="5D739C9C" w14:textId="77777777" w:rsidR="00380D18" w:rsidRDefault="00380D18" w:rsidP="00380D18">
      <w:pPr>
        <w:widowControl/>
        <w:jc w:val="left"/>
        <w:textAlignment w:val="baseline"/>
        <w:rPr>
          <w:szCs w:val="21"/>
        </w:rPr>
      </w:pPr>
    </w:p>
    <w:p w14:paraId="633D3CBF" w14:textId="77777777" w:rsidR="00380D18" w:rsidRDefault="00380D18" w:rsidP="00380D18">
      <w:pPr>
        <w:widowControl/>
        <w:jc w:val="left"/>
        <w:textAlignment w:val="baseline"/>
        <w:rPr>
          <w:szCs w:val="21"/>
        </w:rPr>
      </w:pPr>
    </w:p>
    <w:p w14:paraId="19DDDBEF" w14:textId="77777777" w:rsidR="005A4409" w:rsidRDefault="005A4409" w:rsidP="00D31EBF">
      <w:pPr>
        <w:widowControl/>
        <w:jc w:val="left"/>
        <w:textAlignment w:val="baseline"/>
        <w:rPr>
          <w:szCs w:val="21"/>
        </w:rPr>
      </w:pPr>
    </w:p>
    <w:p w14:paraId="721DE268" w14:textId="4EFA0358" w:rsidR="00A50E37" w:rsidRDefault="00B15BB7" w:rsidP="00380D18">
      <w:pPr>
        <w:spacing w:line="360" w:lineRule="auto"/>
        <w:rPr>
          <w:rFonts w:ascii="宋体" w:hAnsi="宋体"/>
          <w:sz w:val="24"/>
        </w:rPr>
      </w:pPr>
      <w:r w:rsidRPr="00C927F4">
        <w:rPr>
          <w:rFonts w:ascii="宋体" w:hAnsi="宋体"/>
          <w:sz w:val="24"/>
        </w:rPr>
        <w:t>2</w:t>
      </w:r>
      <w:r w:rsidR="00940F36">
        <w:rPr>
          <w:rFonts w:ascii="宋体" w:hAnsi="宋体" w:hint="eastAsia"/>
          <w:sz w:val="24"/>
        </w:rPr>
        <w:t>3</w:t>
      </w:r>
      <w:r w:rsidRPr="00C927F4">
        <w:rPr>
          <w:rFonts w:ascii="宋体" w:hAnsi="宋体" w:hint="eastAsia"/>
          <w:sz w:val="24"/>
        </w:rPr>
        <w:t>.</w:t>
      </w:r>
      <w:r w:rsidRPr="00C927F4">
        <w:rPr>
          <w:rFonts w:ascii="宋体" w:hAnsi="宋体"/>
          <w:sz w:val="24"/>
        </w:rPr>
        <w:t xml:space="preserve"> </w:t>
      </w:r>
      <w:r w:rsidR="00A50E37" w:rsidRPr="00A50E37">
        <w:rPr>
          <w:rFonts w:ascii="宋体" w:hAnsi="宋体" w:hint="eastAsia"/>
          <w:sz w:val="24"/>
        </w:rPr>
        <w:t>某技术方案年设计生产能力为生产某种产品3万件，产品售价3000元/件，总成本费用为7500万元，其中固定成本3000万元，总变动成本与产品产量成正比例关系，求以产量、生产能力利用率、销售价格、单位产品变动成本表示的盈亏平衡点，并做出经济评价。</w:t>
      </w:r>
      <w:bookmarkStart w:id="13" w:name="_Hlk89976735"/>
    </w:p>
    <w:p w14:paraId="7208B2D6" w14:textId="77777777" w:rsidR="00380D18" w:rsidRDefault="00380D18" w:rsidP="00380D18">
      <w:pPr>
        <w:spacing w:line="360" w:lineRule="auto"/>
        <w:rPr>
          <w:rFonts w:ascii="宋体" w:hAnsi="宋体"/>
          <w:sz w:val="24"/>
        </w:rPr>
      </w:pPr>
    </w:p>
    <w:p w14:paraId="042001A0" w14:textId="77777777" w:rsidR="00380D18" w:rsidRDefault="00380D18" w:rsidP="00380D18">
      <w:pPr>
        <w:spacing w:line="360" w:lineRule="auto"/>
        <w:rPr>
          <w:rFonts w:ascii="宋体" w:hAnsi="宋体"/>
          <w:sz w:val="24"/>
        </w:rPr>
      </w:pPr>
    </w:p>
    <w:p w14:paraId="5AEB1C35" w14:textId="77777777" w:rsidR="00380D18" w:rsidRDefault="00380D18" w:rsidP="00380D18">
      <w:pPr>
        <w:spacing w:line="360" w:lineRule="auto"/>
        <w:rPr>
          <w:rFonts w:ascii="宋体" w:hAnsi="宋体"/>
          <w:sz w:val="24"/>
        </w:rPr>
      </w:pPr>
    </w:p>
    <w:p w14:paraId="08A6093B" w14:textId="77777777" w:rsidR="00380D18" w:rsidRDefault="00380D18" w:rsidP="00380D18">
      <w:pPr>
        <w:spacing w:line="360" w:lineRule="auto"/>
        <w:rPr>
          <w:rFonts w:ascii="宋体" w:hAnsi="宋体"/>
          <w:sz w:val="24"/>
        </w:rPr>
      </w:pPr>
    </w:p>
    <w:p w14:paraId="64BCC618" w14:textId="77777777" w:rsidR="00380D18" w:rsidRDefault="00380D18" w:rsidP="00380D18">
      <w:pPr>
        <w:spacing w:line="360" w:lineRule="auto"/>
        <w:rPr>
          <w:rFonts w:ascii="宋体" w:hAnsi="宋体"/>
          <w:sz w:val="24"/>
        </w:rPr>
      </w:pPr>
    </w:p>
    <w:p w14:paraId="39086042" w14:textId="77777777" w:rsidR="00380D18" w:rsidRDefault="00380D18" w:rsidP="00380D18">
      <w:pPr>
        <w:spacing w:line="360" w:lineRule="auto"/>
        <w:rPr>
          <w:rFonts w:ascii="宋体" w:hAnsi="宋体"/>
          <w:sz w:val="24"/>
        </w:rPr>
      </w:pPr>
    </w:p>
    <w:p w14:paraId="1161A024" w14:textId="77777777" w:rsidR="00380D18" w:rsidRDefault="00380D18" w:rsidP="00380D18">
      <w:pPr>
        <w:spacing w:line="360" w:lineRule="auto"/>
        <w:rPr>
          <w:rFonts w:ascii="宋体" w:hAnsi="宋体"/>
          <w:sz w:val="24"/>
        </w:rPr>
      </w:pPr>
    </w:p>
    <w:p w14:paraId="69494896" w14:textId="77777777" w:rsidR="00380D18" w:rsidRDefault="00380D18" w:rsidP="00380D18">
      <w:pPr>
        <w:spacing w:line="360" w:lineRule="auto"/>
        <w:rPr>
          <w:rFonts w:ascii="宋体" w:hAnsi="宋体"/>
          <w:sz w:val="24"/>
        </w:rPr>
      </w:pPr>
    </w:p>
    <w:p w14:paraId="3B729595" w14:textId="77777777" w:rsidR="00380D18" w:rsidRDefault="00380D18" w:rsidP="00380D18">
      <w:pPr>
        <w:spacing w:line="360" w:lineRule="auto"/>
        <w:rPr>
          <w:rFonts w:ascii="宋体" w:hAnsi="宋体"/>
          <w:sz w:val="24"/>
        </w:rPr>
      </w:pPr>
    </w:p>
    <w:p w14:paraId="35E14EF8" w14:textId="77777777" w:rsidR="00380D18" w:rsidRDefault="00380D18" w:rsidP="00380D18">
      <w:pPr>
        <w:spacing w:line="360" w:lineRule="auto"/>
        <w:rPr>
          <w:rFonts w:ascii="宋体" w:hAnsi="宋体"/>
          <w:sz w:val="24"/>
        </w:rPr>
      </w:pPr>
    </w:p>
    <w:p w14:paraId="1F9F51C5" w14:textId="77777777" w:rsidR="00380D18" w:rsidRDefault="00380D18" w:rsidP="00380D18">
      <w:pPr>
        <w:spacing w:line="360" w:lineRule="auto"/>
        <w:rPr>
          <w:rFonts w:ascii="宋体" w:hAnsi="宋体"/>
          <w:sz w:val="24"/>
        </w:rPr>
      </w:pPr>
    </w:p>
    <w:p w14:paraId="3E10A598" w14:textId="77777777" w:rsidR="00380D18" w:rsidRDefault="00380D18" w:rsidP="00380D18">
      <w:pPr>
        <w:spacing w:line="360" w:lineRule="auto"/>
        <w:rPr>
          <w:rFonts w:ascii="宋体" w:hAnsi="宋体"/>
          <w:sz w:val="24"/>
        </w:rPr>
      </w:pPr>
    </w:p>
    <w:p w14:paraId="1FAD8672" w14:textId="77777777" w:rsidR="00380D18" w:rsidRDefault="00380D18" w:rsidP="00380D18">
      <w:pPr>
        <w:spacing w:line="360" w:lineRule="auto"/>
        <w:rPr>
          <w:rFonts w:ascii="宋体" w:hAnsi="宋体"/>
          <w:sz w:val="24"/>
        </w:rPr>
      </w:pPr>
    </w:p>
    <w:p w14:paraId="5F0B8F2A" w14:textId="77777777" w:rsidR="00380D18" w:rsidRDefault="00380D18" w:rsidP="00380D18">
      <w:pPr>
        <w:spacing w:line="360" w:lineRule="auto"/>
        <w:rPr>
          <w:rFonts w:ascii="宋体" w:hAnsi="宋体"/>
          <w:sz w:val="24"/>
        </w:rPr>
      </w:pPr>
    </w:p>
    <w:p w14:paraId="59803099" w14:textId="77777777" w:rsidR="00380D18" w:rsidRDefault="00380D18" w:rsidP="00380D18">
      <w:pPr>
        <w:spacing w:line="360" w:lineRule="auto"/>
        <w:rPr>
          <w:rFonts w:ascii="宋体" w:hAnsi="宋体"/>
          <w:sz w:val="24"/>
        </w:rPr>
      </w:pPr>
    </w:p>
    <w:p w14:paraId="25D53E77" w14:textId="77777777" w:rsidR="00380D18" w:rsidRPr="00380D18" w:rsidRDefault="00380D18" w:rsidP="00380D18">
      <w:pPr>
        <w:spacing w:line="360" w:lineRule="auto"/>
        <w:rPr>
          <w:rFonts w:ascii="宋体" w:hAnsi="宋体"/>
          <w:sz w:val="24"/>
        </w:rPr>
      </w:pPr>
    </w:p>
    <w:p w14:paraId="0B089ECD" w14:textId="64C0D28C" w:rsidR="00DD00CA" w:rsidRDefault="00DD00CA" w:rsidP="00A50E37">
      <w:pPr>
        <w:spacing w:line="360" w:lineRule="auto"/>
        <w:rPr>
          <w:rFonts w:hint="eastAsia"/>
          <w:szCs w:val="21"/>
        </w:rPr>
      </w:pPr>
    </w:p>
    <w:p w14:paraId="6CAA9F2A" w14:textId="77777777" w:rsidR="006A602C" w:rsidRDefault="006A602C" w:rsidP="00A50E37">
      <w:pPr>
        <w:spacing w:line="360" w:lineRule="auto"/>
        <w:rPr>
          <w:rFonts w:hint="eastAsia"/>
          <w:szCs w:val="21"/>
        </w:rPr>
      </w:pPr>
    </w:p>
    <w:p w14:paraId="68A91101" w14:textId="77777777" w:rsidR="006A602C" w:rsidRDefault="006A602C" w:rsidP="00A50E37">
      <w:pPr>
        <w:spacing w:line="360" w:lineRule="auto"/>
        <w:rPr>
          <w:szCs w:val="21"/>
        </w:rPr>
      </w:pPr>
      <w:bookmarkStart w:id="14" w:name="_GoBack"/>
      <w:bookmarkEnd w:id="14"/>
    </w:p>
    <w:p w14:paraId="545A27EA" w14:textId="77777777" w:rsidR="00DD00CA" w:rsidRDefault="00DD00CA" w:rsidP="00A50E37">
      <w:pPr>
        <w:spacing w:line="360" w:lineRule="auto"/>
        <w:rPr>
          <w:szCs w:val="21"/>
        </w:rPr>
      </w:pPr>
    </w:p>
    <w:p w14:paraId="6C990327" w14:textId="335E3848" w:rsidR="00A50E37" w:rsidRPr="00D670FF" w:rsidRDefault="00A50E37" w:rsidP="00A50E37">
      <w:pPr>
        <w:spacing w:line="360" w:lineRule="auto"/>
        <w:rPr>
          <w:b/>
          <w:bCs/>
          <w:sz w:val="18"/>
          <w:szCs w:val="18"/>
        </w:rPr>
      </w:pPr>
      <w:r w:rsidRPr="00D670FF">
        <w:rPr>
          <w:rFonts w:hint="eastAsia"/>
          <w:b/>
          <w:bCs/>
          <w:sz w:val="18"/>
          <w:szCs w:val="18"/>
        </w:rPr>
        <w:lastRenderedPageBreak/>
        <w:t>复利系数表（</w:t>
      </w:r>
      <w:r w:rsidRPr="00D670FF">
        <w:rPr>
          <w:rFonts w:hint="eastAsia"/>
          <w:b/>
          <w:bCs/>
          <w:i/>
          <w:iCs/>
          <w:sz w:val="18"/>
          <w:szCs w:val="18"/>
        </w:rPr>
        <w:t>i</w:t>
      </w:r>
      <w:r w:rsidRPr="00D670FF">
        <w:rPr>
          <w:b/>
          <w:bCs/>
          <w:i/>
          <w:iCs/>
          <w:sz w:val="18"/>
          <w:szCs w:val="18"/>
        </w:rPr>
        <w:t xml:space="preserve"> </w:t>
      </w:r>
      <w:r w:rsidRPr="00D670FF">
        <w:rPr>
          <w:rFonts w:hint="eastAsia"/>
          <w:b/>
          <w:bCs/>
          <w:sz w:val="18"/>
          <w:szCs w:val="18"/>
        </w:rPr>
        <w:t>=</w:t>
      </w:r>
      <w:r w:rsidRPr="00D670FF">
        <w:rPr>
          <w:b/>
          <w:bCs/>
          <w:sz w:val="18"/>
          <w:szCs w:val="18"/>
        </w:rPr>
        <w:t xml:space="preserve"> 10</w:t>
      </w:r>
      <w:r w:rsidRPr="00D670FF">
        <w:rPr>
          <w:rFonts w:hint="eastAsia"/>
          <w:b/>
          <w:bCs/>
          <w:sz w:val="18"/>
          <w:szCs w:val="18"/>
        </w:rPr>
        <w:t>%</w:t>
      </w:r>
      <w:r w:rsidRPr="00D670FF">
        <w:rPr>
          <w:rFonts w:hint="eastAsia"/>
          <w:b/>
          <w:bCs/>
          <w:sz w:val="18"/>
          <w:szCs w:val="18"/>
        </w:rPr>
        <w:t>）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230"/>
        <w:gridCol w:w="1212"/>
        <w:gridCol w:w="1361"/>
        <w:gridCol w:w="1253"/>
        <w:gridCol w:w="1253"/>
        <w:gridCol w:w="1252"/>
      </w:tblGrid>
      <w:tr w:rsidR="006E38A3" w:rsidRPr="006E38A3" w14:paraId="6A16C6F0" w14:textId="77777777" w:rsidTr="00456568">
        <w:trPr>
          <w:trHeight w:val="20"/>
        </w:trPr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bookmarkEnd w:id="13"/>
          <w:p w14:paraId="6384774D" w14:textId="23B1871C" w:rsidR="006E38A3" w:rsidRPr="006E38A3" w:rsidRDefault="006E38A3" w:rsidP="006E38A3">
            <w:pPr>
              <w:adjustRightInd w:val="0"/>
              <w:snapToGrid w:val="0"/>
              <w:contextualSpacing/>
              <w:jc w:val="center"/>
              <w:rPr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>年限</w:t>
            </w:r>
          </w:p>
          <w:p w14:paraId="6BE1A8A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eastAsia="等线"/>
                <w:color w:val="000000"/>
                <w:kern w:val="0"/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>n/</w:t>
            </w:r>
            <w:r w:rsidRPr="006E38A3">
              <w:rPr>
                <w:rFonts w:hint="eastAsia"/>
                <w:sz w:val="20"/>
                <w:szCs w:val="22"/>
              </w:rPr>
              <w:t>年</w:t>
            </w:r>
          </w:p>
        </w:tc>
        <w:tc>
          <w:tcPr>
            <w:tcW w:w="74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0EF24B" w14:textId="77777777" w:rsidR="006E38A3" w:rsidRPr="006E38A3" w:rsidRDefault="006E38A3" w:rsidP="006E38A3">
            <w:pPr>
              <w:adjustRightInd w:val="0"/>
              <w:snapToGrid w:val="0"/>
              <w:contextualSpacing/>
              <w:jc w:val="center"/>
              <w:rPr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>一次支付</w:t>
            </w:r>
          </w:p>
          <w:p w14:paraId="1771FDF1" w14:textId="77777777" w:rsidR="006E38A3" w:rsidRPr="006E38A3" w:rsidRDefault="006E38A3" w:rsidP="006E38A3">
            <w:pPr>
              <w:adjustRightInd w:val="0"/>
              <w:snapToGrid w:val="0"/>
              <w:contextualSpacing/>
              <w:jc w:val="center"/>
              <w:rPr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>终值系数</w:t>
            </w:r>
          </w:p>
          <w:p w14:paraId="0B27C01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eastAsia="等线"/>
                <w:color w:val="000000"/>
                <w:kern w:val="0"/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 xml:space="preserve">(F/P, i, </w:t>
            </w:r>
            <w:r w:rsidRPr="006E38A3">
              <w:rPr>
                <w:sz w:val="20"/>
                <w:szCs w:val="22"/>
              </w:rPr>
              <w:t>n</w:t>
            </w:r>
            <w:r w:rsidRPr="006E38A3"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7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0145BE" w14:textId="77777777" w:rsidR="006E38A3" w:rsidRPr="006E38A3" w:rsidRDefault="006E38A3" w:rsidP="006E38A3">
            <w:pPr>
              <w:adjustRightInd w:val="0"/>
              <w:snapToGrid w:val="0"/>
              <w:contextualSpacing/>
              <w:jc w:val="center"/>
              <w:rPr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>一次支付</w:t>
            </w:r>
          </w:p>
          <w:p w14:paraId="3EDD4884" w14:textId="77777777" w:rsidR="006E38A3" w:rsidRPr="006E38A3" w:rsidRDefault="006E38A3" w:rsidP="006E38A3">
            <w:pPr>
              <w:adjustRightInd w:val="0"/>
              <w:snapToGrid w:val="0"/>
              <w:contextualSpacing/>
              <w:jc w:val="center"/>
              <w:rPr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>现值系数</w:t>
            </w:r>
          </w:p>
          <w:p w14:paraId="4A33B62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eastAsia="等线"/>
                <w:color w:val="000000"/>
                <w:kern w:val="0"/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 xml:space="preserve">(P/F, </w:t>
            </w:r>
            <w:r w:rsidRPr="006E38A3">
              <w:rPr>
                <w:sz w:val="20"/>
                <w:szCs w:val="22"/>
              </w:rPr>
              <w:t>i,</w:t>
            </w:r>
            <w:r w:rsidRPr="006E38A3">
              <w:rPr>
                <w:rFonts w:hint="eastAsia"/>
                <w:sz w:val="20"/>
                <w:szCs w:val="22"/>
              </w:rPr>
              <w:t xml:space="preserve"> </w:t>
            </w:r>
            <w:r w:rsidRPr="006E38A3">
              <w:rPr>
                <w:sz w:val="20"/>
                <w:szCs w:val="22"/>
              </w:rPr>
              <w:t>n</w:t>
            </w:r>
            <w:r w:rsidRPr="006E38A3"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CE0244D" w14:textId="77777777" w:rsidR="006E38A3" w:rsidRPr="006E38A3" w:rsidRDefault="006E38A3" w:rsidP="006E38A3">
            <w:pPr>
              <w:adjustRightInd w:val="0"/>
              <w:snapToGrid w:val="0"/>
              <w:contextualSpacing/>
              <w:jc w:val="center"/>
              <w:rPr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>等额系列</w:t>
            </w:r>
          </w:p>
          <w:p w14:paraId="7DDD7CE7" w14:textId="77777777" w:rsidR="006E38A3" w:rsidRPr="006E38A3" w:rsidRDefault="006E38A3" w:rsidP="006E38A3">
            <w:pPr>
              <w:adjustRightInd w:val="0"/>
              <w:snapToGrid w:val="0"/>
              <w:contextualSpacing/>
              <w:jc w:val="center"/>
              <w:rPr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>终值系数</w:t>
            </w:r>
          </w:p>
          <w:p w14:paraId="350DAF71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eastAsia="等线"/>
                <w:color w:val="000000"/>
                <w:kern w:val="0"/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 xml:space="preserve">(F/A, </w:t>
            </w:r>
            <w:r w:rsidRPr="006E38A3">
              <w:rPr>
                <w:sz w:val="20"/>
                <w:szCs w:val="22"/>
              </w:rPr>
              <w:t>i,</w:t>
            </w:r>
            <w:r w:rsidRPr="006E38A3">
              <w:rPr>
                <w:rFonts w:hint="eastAsia"/>
                <w:sz w:val="20"/>
                <w:szCs w:val="22"/>
              </w:rPr>
              <w:t xml:space="preserve"> </w:t>
            </w:r>
            <w:r w:rsidRPr="006E38A3">
              <w:rPr>
                <w:sz w:val="20"/>
                <w:szCs w:val="22"/>
              </w:rPr>
              <w:t>n</w:t>
            </w:r>
            <w:r w:rsidRPr="006E38A3"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7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104FE6" w14:textId="77777777" w:rsidR="006E38A3" w:rsidRPr="006E38A3" w:rsidRDefault="006E38A3" w:rsidP="006E38A3">
            <w:pPr>
              <w:adjustRightInd w:val="0"/>
              <w:snapToGrid w:val="0"/>
              <w:contextualSpacing/>
              <w:jc w:val="center"/>
              <w:rPr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>偿债基金</w:t>
            </w:r>
          </w:p>
          <w:p w14:paraId="31D62031" w14:textId="77777777" w:rsidR="006E38A3" w:rsidRPr="006E38A3" w:rsidRDefault="006E38A3" w:rsidP="006E38A3">
            <w:pPr>
              <w:adjustRightInd w:val="0"/>
              <w:snapToGrid w:val="0"/>
              <w:contextualSpacing/>
              <w:jc w:val="center"/>
              <w:rPr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>系</w:t>
            </w:r>
            <w:r w:rsidRPr="006E38A3">
              <w:rPr>
                <w:rFonts w:hint="eastAsia"/>
                <w:sz w:val="20"/>
                <w:szCs w:val="22"/>
              </w:rPr>
              <w:t xml:space="preserve">    </w:t>
            </w:r>
            <w:r w:rsidRPr="006E38A3">
              <w:rPr>
                <w:rFonts w:hint="eastAsia"/>
                <w:sz w:val="20"/>
                <w:szCs w:val="22"/>
              </w:rPr>
              <w:t>数</w:t>
            </w:r>
          </w:p>
          <w:p w14:paraId="7E9DD861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eastAsia="等线"/>
                <w:color w:val="000000"/>
                <w:kern w:val="0"/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 xml:space="preserve">(A/F, </w:t>
            </w:r>
            <w:r w:rsidRPr="006E38A3">
              <w:rPr>
                <w:sz w:val="20"/>
                <w:szCs w:val="22"/>
              </w:rPr>
              <w:t>i,</w:t>
            </w:r>
            <w:r w:rsidRPr="006E38A3">
              <w:rPr>
                <w:rFonts w:hint="eastAsia"/>
                <w:sz w:val="20"/>
                <w:szCs w:val="22"/>
              </w:rPr>
              <w:t xml:space="preserve"> </w:t>
            </w:r>
            <w:r w:rsidRPr="006E38A3">
              <w:rPr>
                <w:sz w:val="20"/>
                <w:szCs w:val="22"/>
              </w:rPr>
              <w:t>n</w:t>
            </w:r>
            <w:r w:rsidRPr="006E38A3"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7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83069D" w14:textId="77777777" w:rsidR="006E38A3" w:rsidRPr="006E38A3" w:rsidRDefault="006E38A3" w:rsidP="006E38A3">
            <w:pPr>
              <w:adjustRightInd w:val="0"/>
              <w:snapToGrid w:val="0"/>
              <w:contextualSpacing/>
              <w:jc w:val="center"/>
              <w:rPr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>资金回收</w:t>
            </w:r>
          </w:p>
          <w:p w14:paraId="25A174CD" w14:textId="77777777" w:rsidR="006E38A3" w:rsidRPr="006E38A3" w:rsidRDefault="006E38A3" w:rsidP="006E38A3">
            <w:pPr>
              <w:adjustRightInd w:val="0"/>
              <w:snapToGrid w:val="0"/>
              <w:contextualSpacing/>
              <w:jc w:val="center"/>
              <w:rPr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>系</w:t>
            </w:r>
            <w:r w:rsidRPr="006E38A3">
              <w:rPr>
                <w:rFonts w:hint="eastAsia"/>
                <w:sz w:val="20"/>
                <w:szCs w:val="22"/>
              </w:rPr>
              <w:t xml:space="preserve">    </w:t>
            </w:r>
            <w:r w:rsidRPr="006E38A3">
              <w:rPr>
                <w:rFonts w:hint="eastAsia"/>
                <w:sz w:val="20"/>
                <w:szCs w:val="22"/>
              </w:rPr>
              <w:t>数</w:t>
            </w:r>
          </w:p>
          <w:p w14:paraId="3E0AA60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eastAsia="等线"/>
                <w:color w:val="000000"/>
                <w:kern w:val="0"/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 xml:space="preserve">(A/P, </w:t>
            </w:r>
            <w:r w:rsidRPr="006E38A3">
              <w:rPr>
                <w:sz w:val="20"/>
                <w:szCs w:val="22"/>
              </w:rPr>
              <w:t>i,</w:t>
            </w:r>
            <w:r w:rsidRPr="006E38A3">
              <w:rPr>
                <w:rFonts w:hint="eastAsia"/>
                <w:sz w:val="20"/>
                <w:szCs w:val="22"/>
              </w:rPr>
              <w:t xml:space="preserve"> </w:t>
            </w:r>
            <w:r w:rsidRPr="006E38A3">
              <w:rPr>
                <w:sz w:val="20"/>
                <w:szCs w:val="22"/>
              </w:rPr>
              <w:t>n</w:t>
            </w:r>
            <w:r w:rsidRPr="006E38A3">
              <w:rPr>
                <w:rFonts w:hint="eastAsia"/>
                <w:sz w:val="20"/>
                <w:szCs w:val="22"/>
              </w:rPr>
              <w:t>)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9128CC" w14:textId="77777777" w:rsidR="006E38A3" w:rsidRPr="006E38A3" w:rsidRDefault="006E38A3" w:rsidP="006E38A3">
            <w:pPr>
              <w:adjustRightInd w:val="0"/>
              <w:snapToGrid w:val="0"/>
              <w:contextualSpacing/>
              <w:jc w:val="center"/>
              <w:rPr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>等额系列</w:t>
            </w:r>
          </w:p>
          <w:p w14:paraId="10D6FF6A" w14:textId="77777777" w:rsidR="006E38A3" w:rsidRPr="006E38A3" w:rsidRDefault="006E38A3" w:rsidP="006E38A3">
            <w:pPr>
              <w:adjustRightInd w:val="0"/>
              <w:snapToGrid w:val="0"/>
              <w:contextualSpacing/>
              <w:jc w:val="center"/>
              <w:rPr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>现值系数</w:t>
            </w:r>
          </w:p>
          <w:p w14:paraId="23114F2A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eastAsia="等线"/>
                <w:color w:val="000000"/>
                <w:kern w:val="0"/>
                <w:sz w:val="20"/>
                <w:szCs w:val="22"/>
              </w:rPr>
            </w:pPr>
            <w:r w:rsidRPr="006E38A3">
              <w:rPr>
                <w:rFonts w:hint="eastAsia"/>
                <w:sz w:val="20"/>
                <w:szCs w:val="22"/>
              </w:rPr>
              <w:t xml:space="preserve">(P/A, </w:t>
            </w:r>
            <w:r w:rsidRPr="006E38A3">
              <w:rPr>
                <w:sz w:val="20"/>
                <w:szCs w:val="22"/>
              </w:rPr>
              <w:t>i,</w:t>
            </w:r>
            <w:r w:rsidRPr="006E38A3">
              <w:rPr>
                <w:rFonts w:hint="eastAsia"/>
                <w:sz w:val="20"/>
                <w:szCs w:val="22"/>
              </w:rPr>
              <w:t xml:space="preserve"> </w:t>
            </w:r>
            <w:r w:rsidRPr="006E38A3">
              <w:rPr>
                <w:sz w:val="20"/>
                <w:szCs w:val="22"/>
              </w:rPr>
              <w:t>n</w:t>
            </w:r>
            <w:r w:rsidRPr="006E38A3">
              <w:rPr>
                <w:rFonts w:hint="eastAsia"/>
                <w:sz w:val="20"/>
                <w:szCs w:val="22"/>
              </w:rPr>
              <w:t>)</w:t>
            </w:r>
          </w:p>
        </w:tc>
      </w:tr>
      <w:tr w:rsidR="006E38A3" w:rsidRPr="006E38A3" w14:paraId="49553472" w14:textId="77777777" w:rsidTr="006E38A3">
        <w:trPr>
          <w:trHeight w:val="20"/>
        </w:trPr>
        <w:tc>
          <w:tcPr>
            <w:tcW w:w="427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6DAC66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44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1F8F48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1.1000</w:t>
            </w:r>
          </w:p>
        </w:tc>
        <w:tc>
          <w:tcPr>
            <w:tcW w:w="733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6CA3DA8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0.9091</w:t>
            </w:r>
          </w:p>
        </w:tc>
        <w:tc>
          <w:tcPr>
            <w:tcW w:w="823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7AC229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1.0000</w:t>
            </w:r>
          </w:p>
        </w:tc>
        <w:tc>
          <w:tcPr>
            <w:tcW w:w="758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1B8869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1.0000</w:t>
            </w:r>
          </w:p>
        </w:tc>
        <w:tc>
          <w:tcPr>
            <w:tcW w:w="758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F0F8F51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1.1000</w:t>
            </w:r>
          </w:p>
        </w:tc>
        <w:tc>
          <w:tcPr>
            <w:tcW w:w="757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2F9EF1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0.9091</w:t>
            </w:r>
          </w:p>
        </w:tc>
      </w:tr>
      <w:tr w:rsidR="006E38A3" w:rsidRPr="006E38A3" w14:paraId="0EE2ADB2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64C9C80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2C0B20B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1.2100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41F1D49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0.8264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757621E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2.1000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4FFEEAAA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0.4762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017D568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0.5762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406C1EB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1.7355</w:t>
            </w:r>
          </w:p>
        </w:tc>
      </w:tr>
      <w:tr w:rsidR="006E38A3" w:rsidRPr="006E38A3" w14:paraId="5C8DDE23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292E3D7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6DF9A43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1.3310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1D1EFBC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0.7513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48AEA52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3.3100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F021C5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0.3021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3F06DDC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0.4021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0577B60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2.4869</w:t>
            </w:r>
          </w:p>
        </w:tc>
      </w:tr>
      <w:tr w:rsidR="006E38A3" w:rsidRPr="006E38A3" w14:paraId="68FE8FDF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498FD12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2D56FF3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1.4641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7D88953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0.6830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7BD296A8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4.6410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58EAA62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0.2155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3CF4775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0.3155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09930A4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3.1699</w:t>
            </w:r>
          </w:p>
        </w:tc>
      </w:tr>
      <w:tr w:rsidR="006E38A3" w:rsidRPr="006E38A3" w14:paraId="1ABC9511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08E259C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6E9B9D48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1.6105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62EDB98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0.6209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54F28ED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6.1051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785F7791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0.1638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017AFA3A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</w:t>
            </w:r>
            <w:bookmarkStart w:id="15" w:name="_Hlk104018011"/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2638</w:t>
            </w:r>
            <w:bookmarkEnd w:id="15"/>
          </w:p>
        </w:tc>
        <w:tc>
          <w:tcPr>
            <w:tcW w:w="757" w:type="pct"/>
            <w:shd w:val="clear" w:color="auto" w:fill="auto"/>
            <w:noWrap/>
            <w:hideMark/>
          </w:tcPr>
          <w:p w14:paraId="65DE42F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3.7908</w:t>
            </w:r>
          </w:p>
        </w:tc>
      </w:tr>
      <w:tr w:rsidR="006E38A3" w:rsidRPr="006E38A3" w14:paraId="65EB0756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4FAF721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18B97A3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1.7716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1E921B8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0.5645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6636961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7.7156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57296D0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0.1296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B47F8C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0.2296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43210C8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4.3553</w:t>
            </w:r>
          </w:p>
        </w:tc>
      </w:tr>
      <w:tr w:rsidR="006E38A3" w:rsidRPr="006E38A3" w14:paraId="0E433CCE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04855C1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0B2A9CC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1.9487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7CCD172A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0.5132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62FEB22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9.4872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0053A7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0.1054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439FC45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0.2054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633BF56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4.8684</w:t>
            </w:r>
          </w:p>
        </w:tc>
      </w:tr>
      <w:tr w:rsidR="006E38A3" w:rsidRPr="006E38A3" w14:paraId="3200973F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4480550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0A4A84C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2.1436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67D45F3E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0.4665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5956BA0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11.4359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F2B2C41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0.0874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64D9CA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0.1874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4A802B0E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5.3349</w:t>
            </w:r>
          </w:p>
        </w:tc>
      </w:tr>
      <w:tr w:rsidR="006E38A3" w:rsidRPr="006E38A3" w14:paraId="79F5A802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5BB7199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1A5D773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2.3579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0EB27BA1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0.4241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703D876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13.5795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037FA7C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0.0736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5354236E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0.1736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5DE01E4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5.7590</w:t>
            </w:r>
          </w:p>
        </w:tc>
      </w:tr>
      <w:tr w:rsidR="006E38A3" w:rsidRPr="006E38A3" w14:paraId="70E6C7B9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603B535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5EF9A2F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2.5937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29EF01C8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0.3855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512413C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15.9374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70175CA8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0.0627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4B4A8F0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0.1627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065E762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6.1446</w:t>
            </w:r>
          </w:p>
        </w:tc>
      </w:tr>
      <w:tr w:rsidR="006E38A3" w:rsidRPr="006E38A3" w14:paraId="38F95C3E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6088E81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7F3C72C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2.8531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4D0C0D8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0.3505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626F56E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18.5312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465762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0.0540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237232F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0.1540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6F194F0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6.4951</w:t>
            </w:r>
          </w:p>
        </w:tc>
      </w:tr>
      <w:tr w:rsidR="006E38A3" w:rsidRPr="006E38A3" w14:paraId="322BE92B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51547FE1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31BAADE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3.1384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61AE8EF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bookmarkStart w:id="16" w:name="_Hlk90415703"/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0.3186</w:t>
            </w:r>
            <w:bookmarkEnd w:id="16"/>
          </w:p>
        </w:tc>
        <w:tc>
          <w:tcPr>
            <w:tcW w:w="823" w:type="pct"/>
            <w:shd w:val="clear" w:color="auto" w:fill="auto"/>
            <w:noWrap/>
            <w:hideMark/>
          </w:tcPr>
          <w:p w14:paraId="00AEC8D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21.3843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4C5A807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0.0468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46FE67B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0.1468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28DC9AD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6.8137</w:t>
            </w:r>
          </w:p>
        </w:tc>
      </w:tr>
      <w:tr w:rsidR="006E38A3" w:rsidRPr="006E38A3" w14:paraId="0BDAB5A2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599CD4A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7097408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3.4523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7593021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0.2897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23C3E2D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24.5227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2CE1BAF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0.0408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ACDF79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0.1408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7AA0F4C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7.1034</w:t>
            </w:r>
          </w:p>
        </w:tc>
      </w:tr>
      <w:tr w:rsidR="006E38A3" w:rsidRPr="006E38A3" w14:paraId="6579FD7F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6076C4C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476786E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3.7975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69AEC40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0.2633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70A3FDC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27.9750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5E4C0AC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0.0357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2646000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0.1357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667D06C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7.3667</w:t>
            </w:r>
          </w:p>
        </w:tc>
      </w:tr>
      <w:tr w:rsidR="006E38A3" w:rsidRPr="006E38A3" w14:paraId="721FA4A8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13FEDEF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33BD27F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4.1772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7AB2EDF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0.2394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3D60289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31.7725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2D033A6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0.0315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FE41E5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0.1315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1D6CCDC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7.6061</w:t>
            </w:r>
          </w:p>
        </w:tc>
      </w:tr>
      <w:tr w:rsidR="006E38A3" w:rsidRPr="006E38A3" w14:paraId="08A94974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42FCBEE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7534D07A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4.5950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062EBE6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0.2176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4A4A2BA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35.9497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1A78DFF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0.0278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2A35A33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0.1278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66C402B8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7.8237</w:t>
            </w:r>
          </w:p>
        </w:tc>
      </w:tr>
      <w:tr w:rsidR="006E38A3" w:rsidRPr="006E38A3" w14:paraId="654742AC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61739D3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2B640C8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5.0545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3842131A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0.1978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59E3A7C8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40.5447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0DA88D9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0.0247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164D470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0.1247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2DA9C71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8.0216</w:t>
            </w:r>
          </w:p>
        </w:tc>
      </w:tr>
      <w:tr w:rsidR="006E38A3" w:rsidRPr="006E38A3" w14:paraId="1516C1D4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79D5BCB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17B5987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5.5599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2CA6DAE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0.1799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1829C42A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45.5992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155741B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0.0219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4F810E1A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0.1219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2506E89E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8.2014</w:t>
            </w:r>
          </w:p>
        </w:tc>
      </w:tr>
      <w:tr w:rsidR="006E38A3" w:rsidRPr="006E38A3" w14:paraId="606C0B8C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25169FF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7004425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6.1159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6E71DB7E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0.1635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20FE738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51.1591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5CA2B42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0.0195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8E6C35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0.1195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77DFD14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8.3649</w:t>
            </w:r>
          </w:p>
        </w:tc>
      </w:tr>
      <w:tr w:rsidR="006E38A3" w:rsidRPr="006E38A3" w14:paraId="7C6B2A99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2C03DECA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2B86B88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6.7275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6A63233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0.1486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784B941A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57.2750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067DAB7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0.0175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1E2713F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0.1175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5C351B7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8.5136</w:t>
            </w:r>
          </w:p>
        </w:tc>
      </w:tr>
      <w:tr w:rsidR="006E38A3" w:rsidRPr="006E38A3" w14:paraId="6B47F1B3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364E1A48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6D5308CE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7.4002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2585C01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0.1351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1726487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64.0025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32B77DA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0.0156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445B9FB8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0.1156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0A0B36F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8.6487</w:t>
            </w:r>
          </w:p>
        </w:tc>
      </w:tr>
      <w:tr w:rsidR="006E38A3" w:rsidRPr="006E38A3" w14:paraId="0D1B7FB4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42104FA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06CD45D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8.1403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0BFD001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0.1228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03F9CBBA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71.4027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21094FBA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0.0140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7D444C0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0.1140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402601A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8.7715</w:t>
            </w:r>
          </w:p>
        </w:tc>
      </w:tr>
      <w:tr w:rsidR="006E38A3" w:rsidRPr="006E38A3" w14:paraId="706D48C0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72FEC9C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339073C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8.9543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47B7271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0.1117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58643A6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79.5430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182099F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0.0126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35BE924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0.1126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6AFFBFC8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8.8832</w:t>
            </w:r>
          </w:p>
        </w:tc>
      </w:tr>
      <w:tr w:rsidR="006E38A3" w:rsidRPr="006E38A3" w14:paraId="325DE370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2B8CD99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55839E9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9.8497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3566E31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0.1015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4721B41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88.4973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73073AB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0.0113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776530B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0.1113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000A9E0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8.9847</w:t>
            </w:r>
          </w:p>
        </w:tc>
      </w:tr>
      <w:tr w:rsidR="006E38A3" w:rsidRPr="006E38A3" w14:paraId="1B8EC298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56EB188E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1419D10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10.8347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3D750AC1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0.0923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4E2A68B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98.3471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4BFF8C0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0.0102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25AB725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0.1102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3D4F056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9.0770</w:t>
            </w:r>
          </w:p>
        </w:tc>
      </w:tr>
      <w:tr w:rsidR="006E38A3" w:rsidRPr="006E38A3" w14:paraId="3F885F05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4ECBFEF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0300F09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11.9182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561BC1A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0.0839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01E0FED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109.1818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2F9E0A9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0.0092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5D087C4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0.1092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2994763A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9.1609</w:t>
            </w:r>
          </w:p>
        </w:tc>
      </w:tr>
      <w:tr w:rsidR="006E38A3" w:rsidRPr="006E38A3" w14:paraId="63DFDC5E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6DB2156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63EB573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13.1100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567EF57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0.0763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5F9B871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121.0999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C9A1AF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0.0083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F08D2D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0.1083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408C5D3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9.2372</w:t>
            </w:r>
          </w:p>
        </w:tc>
      </w:tr>
      <w:tr w:rsidR="006E38A3" w:rsidRPr="006E38A3" w14:paraId="45CB1F3E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1E15EB8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49F84FD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14.4210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561AAEE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0.0693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58B4098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134.2099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0DDDD8A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0.0075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12CC83D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0.1075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4AEB73E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9.3066</w:t>
            </w:r>
          </w:p>
        </w:tc>
      </w:tr>
      <w:tr w:rsidR="006E38A3" w:rsidRPr="006E38A3" w14:paraId="42601AA8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1C7A66B1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29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1EC24DA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15.8631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1F28A4E1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0.0630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754A169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148.6309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36518A4E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0.0067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7133981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0.1067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635EAEA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9.3696</w:t>
            </w:r>
          </w:p>
        </w:tc>
      </w:tr>
      <w:tr w:rsidR="006E38A3" w:rsidRPr="006E38A3" w14:paraId="2C5A813A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7BEB89E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1615575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17.4494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4BC3FC38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0.0573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38AFCDD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164.4940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4B79186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0.0061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7FAA436A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0.1061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41E9407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9.4269</w:t>
            </w:r>
          </w:p>
        </w:tc>
      </w:tr>
      <w:tr w:rsidR="006E38A3" w:rsidRPr="006E38A3" w14:paraId="54385B20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271C54CE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04EE284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19.1943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3F8CADB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0.0521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12F0677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181.9434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2BBD5BD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0.0055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1A789E9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0.1055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2068169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9.4790</w:t>
            </w:r>
          </w:p>
        </w:tc>
      </w:tr>
      <w:tr w:rsidR="006E38A3" w:rsidRPr="006E38A3" w14:paraId="4F496D5A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110CCF8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3381BC3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21.1138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131E6BD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0.0474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111BD32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201.1378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737F390E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0.0050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72BCC46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0.1050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4EC74FB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9.5264</w:t>
            </w:r>
          </w:p>
        </w:tc>
      </w:tr>
      <w:tr w:rsidR="006E38A3" w:rsidRPr="006E38A3" w14:paraId="0EDF42DB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4EF5020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285C2C8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23.2252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7323EF6E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0.0431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44A5535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222.2515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157BC8C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0.0045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48D1C09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0.1045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31D68CA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9.5694</w:t>
            </w:r>
          </w:p>
        </w:tc>
      </w:tr>
      <w:tr w:rsidR="006E38A3" w:rsidRPr="006E38A3" w14:paraId="27A5550F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2614910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34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7E0C2EE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25.5477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347035B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0.0391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4FC8EF8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245.4767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A996C7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0.0041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1AE34FC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0.1041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1D78356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9.6086</w:t>
            </w:r>
          </w:p>
        </w:tc>
      </w:tr>
      <w:tr w:rsidR="006E38A3" w:rsidRPr="006E38A3" w14:paraId="071B137A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0CBCF37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47D5265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28.1024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572C0EE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0.0356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50456C98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271.0244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1263DC8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0.0037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1C103B0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0.1037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35B54B6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9.6442</w:t>
            </w:r>
          </w:p>
        </w:tc>
      </w:tr>
      <w:tr w:rsidR="006E38A3" w:rsidRPr="006E38A3" w14:paraId="77DFFA4B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34C6ED5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4E8CCB8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30.9127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0A698DA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0.0323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0E6B362E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299.1268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420A2A4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0.0033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1B0495A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0.1033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19EEC3F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9.6765</w:t>
            </w:r>
          </w:p>
        </w:tc>
      </w:tr>
      <w:tr w:rsidR="006E38A3" w:rsidRPr="006E38A3" w14:paraId="4959F6D8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6692183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37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0DB7D15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34.0039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5FE5FA5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0.0294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14C3089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330.0395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192C9EC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0.0030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5FD34A8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0.1030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47DECC8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9.7059</w:t>
            </w:r>
          </w:p>
        </w:tc>
      </w:tr>
      <w:tr w:rsidR="006E38A3" w:rsidRPr="006E38A3" w14:paraId="1BAEC86C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1B5F8A1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38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3B419B7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37.4043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5EF577B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0.0267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09FED21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364.0434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0FCEAD0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0.0027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06D1866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0.1027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2F1D8CC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9.7327</w:t>
            </w:r>
          </w:p>
        </w:tc>
      </w:tr>
      <w:tr w:rsidR="006E38A3" w:rsidRPr="006E38A3" w14:paraId="32DA2037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1B4BA31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39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3FBB6FC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41.1448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14BB423E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0.0243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6EE8F30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401.4478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79C1323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0.0025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03AFF818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0.1025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10CD664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9.7570</w:t>
            </w:r>
          </w:p>
        </w:tc>
      </w:tr>
      <w:tr w:rsidR="006E38A3" w:rsidRPr="006E38A3" w14:paraId="45DCB84B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7512B711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6A06064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45.2593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042AC7D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0.0221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7841C0A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442.5926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0D89757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0.0023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D6BBD6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0.1023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594EFA1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9.7791</w:t>
            </w:r>
          </w:p>
        </w:tc>
      </w:tr>
      <w:tr w:rsidR="006E38A3" w:rsidRPr="006E38A3" w14:paraId="6BFEF89A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3F96E5B8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lastRenderedPageBreak/>
              <w:t>41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1AF7A0D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49.7852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28E1CED1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0.0201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79C7EDAE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487.8518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05F6308A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0.0020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50B0C93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0.1020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29242DD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9.7991</w:t>
            </w:r>
          </w:p>
        </w:tc>
      </w:tr>
      <w:tr w:rsidR="006E38A3" w:rsidRPr="006E38A3" w14:paraId="1E4C4715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2F941CF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6026F9BA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54.7637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52474CE8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0.0183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145E2F2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537.6370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7C44DBD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0.0019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78B1AE2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0.1019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5373D8A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9.8174</w:t>
            </w:r>
          </w:p>
        </w:tc>
      </w:tr>
      <w:tr w:rsidR="006E38A3" w:rsidRPr="006E38A3" w14:paraId="5D1D7D60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6F4FA91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43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5E1808D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60.2401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5B170BD2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0.0166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1E2D659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592.4007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4E9EED5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0.0017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420488E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0.1017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4306209A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9.8340</w:t>
            </w:r>
          </w:p>
        </w:tc>
      </w:tr>
      <w:tr w:rsidR="006E38A3" w:rsidRPr="006E38A3" w14:paraId="37AAF21C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4F5FA60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44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2370AEA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66.2641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34E86C1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0.0151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5388B0F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652.6408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3DFA979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0.0015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5195CF0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0.1015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7B34E7B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9.8491</w:t>
            </w:r>
          </w:p>
        </w:tc>
      </w:tr>
      <w:tr w:rsidR="006E38A3" w:rsidRPr="006E38A3" w14:paraId="0185762E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3416FBB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45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70C318EE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72.8905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07A05BE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0.0137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2DF3312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718.9048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5B12C0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0.0014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58F4309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0.1014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2AF7DA7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9.8628</w:t>
            </w:r>
          </w:p>
        </w:tc>
      </w:tr>
      <w:tr w:rsidR="006E38A3" w:rsidRPr="006E38A3" w14:paraId="25D814AA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78137FD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1F1CB06E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80.1795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2AA9301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0.0125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37A600A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791.7953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7673BF8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0.0013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5187E5C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0.1013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6587CD3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9.8753</w:t>
            </w:r>
          </w:p>
        </w:tc>
      </w:tr>
      <w:tr w:rsidR="006E38A3" w:rsidRPr="006E38A3" w14:paraId="796C0B61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6D9D904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47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50B3E6E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88.1975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20AEFFB8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0.0113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749505B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871.9749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14092F73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0.0011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3F6E0CE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0.1011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7BF176E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9.8866</w:t>
            </w:r>
          </w:p>
        </w:tc>
      </w:tr>
      <w:tr w:rsidR="006E38A3" w:rsidRPr="006E38A3" w14:paraId="61B9D254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40FD8BB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48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59E6A31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97.0172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000C2DA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0.0103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6E40609E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960.1723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36C77E65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0.0010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1E48A6A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0.1010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642E5D2F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9.8969</w:t>
            </w:r>
          </w:p>
        </w:tc>
      </w:tr>
      <w:tr w:rsidR="006E38A3" w:rsidRPr="006E38A3" w14:paraId="1B44D656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30C6BCD4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5346E276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106.7190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616AB3B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0.0094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557D4E11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1057.1896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4328D32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0.0009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1039EF2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0.1009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1998F03B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9.9063</w:t>
            </w:r>
          </w:p>
        </w:tc>
      </w:tr>
      <w:tr w:rsidR="006E38A3" w:rsidRPr="006E38A3" w14:paraId="18CA731E" w14:textId="77777777" w:rsidTr="006E38A3">
        <w:trPr>
          <w:trHeight w:val="20"/>
        </w:trPr>
        <w:tc>
          <w:tcPr>
            <w:tcW w:w="427" w:type="pct"/>
            <w:shd w:val="clear" w:color="auto" w:fill="auto"/>
            <w:noWrap/>
            <w:hideMark/>
          </w:tcPr>
          <w:p w14:paraId="3ADF5EFC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744" w:type="pct"/>
            <w:shd w:val="clear" w:color="auto" w:fill="auto"/>
            <w:noWrap/>
            <w:hideMark/>
          </w:tcPr>
          <w:p w14:paraId="264BB6C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117.3909</w:t>
            </w:r>
          </w:p>
        </w:tc>
        <w:tc>
          <w:tcPr>
            <w:tcW w:w="733" w:type="pct"/>
            <w:shd w:val="clear" w:color="auto" w:fill="auto"/>
            <w:noWrap/>
            <w:hideMark/>
          </w:tcPr>
          <w:p w14:paraId="41B0945D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0.0085</w:t>
            </w:r>
          </w:p>
        </w:tc>
        <w:tc>
          <w:tcPr>
            <w:tcW w:w="823" w:type="pct"/>
            <w:shd w:val="clear" w:color="auto" w:fill="auto"/>
            <w:noWrap/>
            <w:hideMark/>
          </w:tcPr>
          <w:p w14:paraId="2E388EF9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1163.9085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4AD1C278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0.0009</w:t>
            </w:r>
          </w:p>
        </w:tc>
        <w:tc>
          <w:tcPr>
            <w:tcW w:w="758" w:type="pct"/>
            <w:shd w:val="clear" w:color="auto" w:fill="auto"/>
            <w:noWrap/>
            <w:hideMark/>
          </w:tcPr>
          <w:p w14:paraId="6C1E5187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0.1009</w:t>
            </w:r>
          </w:p>
        </w:tc>
        <w:tc>
          <w:tcPr>
            <w:tcW w:w="757" w:type="pct"/>
            <w:shd w:val="clear" w:color="auto" w:fill="auto"/>
            <w:noWrap/>
            <w:hideMark/>
          </w:tcPr>
          <w:p w14:paraId="622AA360" w14:textId="77777777" w:rsidR="006E38A3" w:rsidRPr="006E38A3" w:rsidRDefault="006E38A3" w:rsidP="006E38A3">
            <w:pPr>
              <w:widowControl/>
              <w:adjustRightInd w:val="0"/>
              <w:snapToGrid w:val="0"/>
              <w:contextualSpacing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E38A3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9.9148</w:t>
            </w:r>
          </w:p>
        </w:tc>
      </w:tr>
    </w:tbl>
    <w:p w14:paraId="29AF0630" w14:textId="77777777" w:rsidR="00E65987" w:rsidRDefault="00E65987" w:rsidP="00DD00CA">
      <w:pPr>
        <w:spacing w:line="480" w:lineRule="auto"/>
        <w:rPr>
          <w:rFonts w:ascii="宋体"/>
          <w:spacing w:val="20"/>
          <w:szCs w:val="21"/>
        </w:rPr>
      </w:pPr>
    </w:p>
    <w:sectPr w:rsidR="00E659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9" w:h="14572"/>
      <w:pgMar w:top="1134" w:right="567" w:bottom="1021" w:left="1701" w:header="0" w:footer="68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E4267" w14:textId="77777777" w:rsidR="00E66C8A" w:rsidRDefault="00E66C8A">
      <w:r>
        <w:separator/>
      </w:r>
    </w:p>
  </w:endnote>
  <w:endnote w:type="continuationSeparator" w:id="0">
    <w:p w14:paraId="4ABA9CAF" w14:textId="77777777" w:rsidR="00E66C8A" w:rsidRDefault="00E6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B77F1" w14:textId="6C77925B" w:rsidR="00E91C8F" w:rsidRDefault="00E91C8F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B2B20B" wp14:editId="3EEB85C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7885" cy="147955"/>
              <wp:effectExtent l="0" t="0" r="0" b="4445"/>
              <wp:wrapNone/>
              <wp:docPr id="8" name="文本框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EF9A4A" w14:textId="77777777" w:rsidR="00E91C8F" w:rsidRDefault="00E91C8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第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6A602C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共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6A602C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0" o:spid="_x0000_s1032" type="#_x0000_t202" style="position:absolute;margin-left:0;margin-top:0;width:67.55pt;height:11.6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" filled="f" stroked="f">
              <v:textbox style="mso-fit-shape-to-text:t" inset="0,0,0,0">
                <w:txbxContent>
                  <w:p w14:paraId="2BEF9A4A" w14:textId="77777777" w:rsidR="00E91C8F" w:rsidRDefault="00E91C8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第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6A602C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共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6A602C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DD1CB" w14:textId="624A946C" w:rsidR="00E91C8F" w:rsidRDefault="00E91C8F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65232B" wp14:editId="5A574DA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7410" cy="157480"/>
              <wp:effectExtent l="0" t="0" r="0" b="4445"/>
              <wp:wrapNone/>
              <wp:docPr id="7" name="文本框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B1975F" w14:textId="77777777" w:rsidR="00E91C8F" w:rsidRDefault="00E91C8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第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6A602C" w:rsidRPr="006A602C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共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6A602C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9" o:spid="_x0000_s1033" type="#_x0000_t202" style="position:absolute;margin-left:0;margin-top:0;width:68.3pt;height:12.4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" filled="f" stroked="f">
              <v:textbox style="mso-fit-shape-to-text:t" inset="0,0,0,0">
                <w:txbxContent>
                  <w:p w14:paraId="48B1975F" w14:textId="77777777" w:rsidR="00E91C8F" w:rsidRDefault="00E91C8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第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6A602C" w:rsidRPr="006A602C">
                      <w:rPr>
                        <w:noProof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共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6A602C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33F42" w14:textId="77777777" w:rsidR="00E91C8F" w:rsidRDefault="00E91C8F">
    <w:pPr>
      <w:pStyle w:val="a8"/>
      <w:jc w:val="center"/>
      <w:rPr>
        <w:rFonts w:ascii="宋体" w:hAnsi="宋体"/>
        <w:sz w:val="28"/>
      </w:rPr>
    </w:pPr>
    <w:r>
      <w:rPr>
        <w:rFonts w:ascii="宋体" w:hAnsi="宋体" w:hint="eastAsia"/>
        <w:sz w:val="28"/>
      </w:rPr>
      <w:t>——第</w:t>
    </w:r>
    <w:r>
      <w:rPr>
        <w:rFonts w:ascii="宋体" w:hAnsi="宋体"/>
        <w:sz w:val="28"/>
      </w:rPr>
      <w:fldChar w:fldCharType="begin"/>
    </w:r>
    <w:r>
      <w:rPr>
        <w:rStyle w:val="a4"/>
        <w:rFonts w:ascii="宋体" w:hAnsi="宋体"/>
        <w:sz w:val="28"/>
      </w:rPr>
      <w:instrText xml:space="preserve"> PAGE </w:instrText>
    </w:r>
    <w:r>
      <w:rPr>
        <w:rFonts w:ascii="宋体" w:hAnsi="宋体"/>
        <w:sz w:val="28"/>
      </w:rPr>
      <w:fldChar w:fldCharType="separate"/>
    </w:r>
    <w:r>
      <w:rPr>
        <w:rStyle w:val="a4"/>
        <w:rFonts w:ascii="宋体" w:hAnsi="宋体"/>
        <w:sz w:val="28"/>
      </w:rPr>
      <w:t>1</w:t>
    </w:r>
    <w:r>
      <w:rPr>
        <w:rFonts w:ascii="宋体" w:hAnsi="宋体"/>
        <w:sz w:val="28"/>
      </w:rPr>
      <w:fldChar w:fldCharType="end"/>
    </w:r>
    <w:r>
      <w:rPr>
        <w:rStyle w:val="a4"/>
        <w:rFonts w:ascii="宋体" w:hAnsi="宋体" w:hint="eastAsia"/>
        <w:sz w:val="28"/>
      </w:rPr>
      <w:t>页——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E7EA0" w14:textId="77777777" w:rsidR="00E66C8A" w:rsidRDefault="00E66C8A">
      <w:r>
        <w:separator/>
      </w:r>
    </w:p>
  </w:footnote>
  <w:footnote w:type="continuationSeparator" w:id="0">
    <w:p w14:paraId="42636220" w14:textId="77777777" w:rsidR="00E66C8A" w:rsidRDefault="00E66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0ADFE" w14:textId="77777777" w:rsidR="00E91C8F" w:rsidRDefault="00E91C8F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DE36A" w14:textId="17842802" w:rsidR="00E91C8F" w:rsidRDefault="00E91C8F">
    <w:pPr>
      <w:pStyle w:val="a7"/>
      <w:pBdr>
        <w:bottom w:val="none" w:sz="0" w:space="0" w:color="auto"/>
      </w:pBdr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E57A070" wp14:editId="635A3A87">
              <wp:simplePos x="0" y="0"/>
              <wp:positionH relativeFrom="column">
                <wp:posOffset>-736600</wp:posOffset>
              </wp:positionH>
              <wp:positionV relativeFrom="paragraph">
                <wp:posOffset>1169035</wp:posOffset>
              </wp:positionV>
              <wp:extent cx="728980" cy="7092315"/>
              <wp:effectExtent l="0" t="6985" r="0" b="6350"/>
              <wp:wrapNone/>
              <wp:docPr id="9" name="组合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8980" cy="7092315"/>
                        <a:chOff x="825" y="1841"/>
                        <a:chExt cx="1148" cy="11169"/>
                      </a:xfrm>
                    </wpg:grpSpPr>
                    <wps:wsp>
                      <wps:cNvPr id="10" name="文本框 16"/>
                      <wps:cNvSpPr txBox="1">
                        <a:spLocks noChangeArrowheads="1"/>
                      </wps:cNvSpPr>
                      <wps:spPr bwMode="auto">
                        <a:xfrm>
                          <a:off x="825" y="3443"/>
                          <a:ext cx="766" cy="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493A0" w14:textId="77777777" w:rsidR="00E91C8F" w:rsidRDefault="00E91C8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1" name="组合 35"/>
                      <wpg:cNvGrpSpPr>
                        <a:grpSpLocks/>
                      </wpg:cNvGrpSpPr>
                      <wpg:grpSpPr bwMode="auto">
                        <a:xfrm>
                          <a:off x="1237" y="1841"/>
                          <a:ext cx="736" cy="11169"/>
                          <a:chOff x="1237" y="2265"/>
                          <a:chExt cx="736" cy="11169"/>
                        </a:xfrm>
                      </wpg:grpSpPr>
                      <wps:wsp>
                        <wps:cNvPr id="12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37" y="5642"/>
                            <a:ext cx="736" cy="4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5B0A6" w14:textId="77777777" w:rsidR="00E91C8F" w:rsidRDefault="00E91C8F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密封线内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不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答</w:t>
                              </w:r>
                              <w:r>
                                <w:rPr>
                                  <w:rFonts w:hint="eastAsia"/>
                                  <w:spacing w:val="4"/>
                                  <w:kern w:val="0"/>
                                  <w:sz w:val="2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直线 15"/>
                        <wps:cNvCnPr>
                          <a:cxnSpLocks noChangeShapeType="1"/>
                        </wps:cNvCnPr>
                        <wps:spPr bwMode="auto">
                          <a:xfrm>
                            <a:off x="1607" y="2265"/>
                            <a:ext cx="0" cy="4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直线 34"/>
                        <wps:cNvCnPr>
                          <a:cxnSpLocks noChangeShapeType="1"/>
                        </wps:cNvCnPr>
                        <wps:spPr bwMode="auto">
                          <a:xfrm>
                            <a:off x="1577" y="9199"/>
                            <a:ext cx="1" cy="4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E57A070" id="组合 36" o:spid="_x0000_s1026" style="position:absolute;left:0;text-align:left;margin-left:-58pt;margin-top:92.05pt;width:57.4pt;height:558.45pt;z-index:251657216" coordorigin="825,1841" coordsize="1148,1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7" type="#_x0000_t202" style="position:absolute;left:825;top:3443;width:766;height:7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" filled="f" stroked="f">
                <v:textbox style="layout-flow:vertical;mso-layout-flow-alt:bottom-to-top">
                  <w:txbxContent>
                    <w:p w14:paraId="7F5493A0" w14:textId="77777777" w:rsidR="00D4405B" w:rsidRDefault="00D4405B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sz w:val="24"/>
                        </w:rPr>
                        <w:t>____________</w:t>
                      </w:r>
                    </w:p>
                  </w:txbxContent>
                </v:textbox>
              </v:shape>
              <v:group id="组合 35" o:spid="_x0000_s1028" style="position:absolute;left:1237;top:1841;width:736;height:11169" coordorigin="1237,2265" coordsize="736,11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 id="文本框 13" o:spid="_x0000_s1029" type="#_x0000_t202" style="position:absolute;left:1237;top:5642;width:736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" filled="f" stroked="f">
                  <v:textbox style="layout-flow:vertical;mso-layout-flow-alt:bottom-to-top">
                    <w:txbxContent>
                      <w:p w14:paraId="0A95B0A6" w14:textId="77777777" w:rsidR="00D4405B" w:rsidRDefault="00D4405B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密封线内</w:t>
                        </w:r>
                        <w:proofErr w:type="gramStart"/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不</w:t>
                        </w:r>
                        <w:proofErr w:type="gramEnd"/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答</w:t>
                        </w:r>
                        <w:r>
                          <w:rPr>
                            <w:rFonts w:hint="eastAsia"/>
                            <w:spacing w:val="4"/>
                            <w:kern w:val="0"/>
                            <w:sz w:val="28"/>
                          </w:rPr>
                          <w:t>题</w:t>
                        </w:r>
                      </w:p>
                    </w:txbxContent>
                  </v:textbox>
                </v:shape>
                <v:line id="直线 15" o:spid="_x0000_s1030" style="position:absolute;visibility:visible;mso-wrap-style:square" from="1607,2265" to="1607,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RquwwAAANsAAAAPAAAAZHJzL2Rvd25yZXYueG1sRI9Pi8Iw&#10;EMXvwn6HMAveNF0F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V00arsMAAADbAAAADwAA&#10;AAAAAAAAAAAAAAAHAgAAZHJzL2Rvd25yZXYueG1sUEsFBgAAAAADAAMAtwAAAPcCAAAAAA==&#10;">
                  <v:stroke dashstyle="dash"/>
                </v:line>
                <v:line id="直线 34" o:spid="_x0000_s1031" style="position:absolute;visibility:visible;mso-wrap-style:square" from="1577,9199" to="1578,1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LawwAAANsAAAAPAAAAZHJzL2Rvd25yZXYueG1sRI9Pi8Iw&#10;EMXvwn6HMAveNF0R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2KSC2sMAAADbAAAADwAA&#10;AAAAAAAAAAAAAAAHAgAAZHJzL2Rvd25yZXYueG1sUEsFBgAAAAADAAMAtwAAAPcCAAAAAA==&#10;">
                  <v:stroke dashstyle="dash"/>
                </v:lin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47D77" w14:textId="2024BA55" w:rsidR="00E91C8F" w:rsidRDefault="00E91C8F">
    <w:pPr>
      <w:pStyle w:val="a7"/>
      <w:pBdr>
        <w:bottom w:val="none" w:sz="0" w:space="0" w:color="auto"/>
      </w:pBdr>
      <w:jc w:val="both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0F02F3ED" wp14:editId="4F9B9EB7">
              <wp:simplePos x="0" y="0"/>
              <wp:positionH relativeFrom="column">
                <wp:posOffset>-769620</wp:posOffset>
              </wp:positionH>
              <wp:positionV relativeFrom="paragraph">
                <wp:posOffset>239395</wp:posOffset>
              </wp:positionV>
              <wp:extent cx="728980" cy="8953500"/>
              <wp:effectExtent l="1905" t="10795" r="2540" b="8255"/>
              <wp:wrapNone/>
              <wp:docPr id="1" name="组合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8980" cy="8953500"/>
                        <a:chOff x="30" y="375"/>
                        <a:chExt cx="1148" cy="14100"/>
                      </a:xfrm>
                    </wpg:grpSpPr>
                    <wpg:grpSp>
                      <wpg:cNvPr id="2" name="组合 5"/>
                      <wpg:cNvGrpSpPr>
                        <a:grpSpLocks/>
                      </wpg:cNvGrpSpPr>
                      <wpg:grpSpPr bwMode="auto">
                        <a:xfrm>
                          <a:off x="442" y="375"/>
                          <a:ext cx="736" cy="14100"/>
                          <a:chOff x="410" y="359"/>
                          <a:chExt cx="736" cy="14100"/>
                        </a:xfrm>
                      </wpg:grpSpPr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" y="5056"/>
                            <a:ext cx="736" cy="4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26438" w14:textId="77777777" w:rsidR="00E91C8F" w:rsidRDefault="00E91C8F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密封线内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不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答</w:t>
                              </w:r>
                              <w:r>
                                <w:rPr>
                                  <w:rFonts w:hint="eastAsia"/>
                                  <w:spacing w:val="4"/>
                                  <w:kern w:val="0"/>
                                  <w:sz w:val="2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直线 3"/>
                        <wps:cNvCnPr>
                          <a:cxnSpLocks noChangeShapeType="1"/>
                        </wps:cNvCnPr>
                        <wps:spPr bwMode="auto">
                          <a:xfrm>
                            <a:off x="750" y="8849"/>
                            <a:ext cx="0" cy="56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直线 4"/>
                        <wps:cNvCnPr>
                          <a:cxnSpLocks noChangeShapeType="1"/>
                        </wps:cNvCnPr>
                        <wps:spPr bwMode="auto">
                          <a:xfrm>
                            <a:off x="780" y="359"/>
                            <a:ext cx="0" cy="56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" name="文本框 9"/>
                      <wps:cNvSpPr txBox="1">
                        <a:spLocks noChangeArrowheads="1"/>
                      </wps:cNvSpPr>
                      <wps:spPr bwMode="auto">
                        <a:xfrm>
                          <a:off x="30" y="3443"/>
                          <a:ext cx="780" cy="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256A8" w14:textId="77777777" w:rsidR="00E91C8F" w:rsidRDefault="00E91C8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系名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F02F3ED" id="组合 10" o:spid="_x0000_s1034" style="position:absolute;left:0;text-align:left;margin-left:-60.6pt;margin-top:18.85pt;width:57.4pt;height:705pt;z-index:251656192" coordorigin="30,375" coordsize="1148,1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">
              <v:group id="组合 5" o:spid="_x0000_s1035" style="position:absolute;left:442;top:375;width:736;height:14100" coordorigin="410,359" coordsize="736,1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6" type="#_x0000_t202" style="position:absolute;left:410;top:5056;width:736;height:4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54226438" w14:textId="77777777" w:rsidR="00D4405B" w:rsidRDefault="00D4405B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密封线内</w:t>
                        </w:r>
                        <w:proofErr w:type="gramStart"/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不</w:t>
                        </w:r>
                        <w:proofErr w:type="gramEnd"/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答</w:t>
                        </w:r>
                        <w:r>
                          <w:rPr>
                            <w:rFonts w:hint="eastAsia"/>
                            <w:spacing w:val="4"/>
                            <w:kern w:val="0"/>
                            <w:sz w:val="28"/>
                          </w:rPr>
                          <w:t>题</w:t>
                        </w:r>
                      </w:p>
                    </w:txbxContent>
                  </v:textbox>
                </v:shape>
                <v:line id="直线 3" o:spid="_x0000_s1037" style="position:absolute;visibility:visible;mso-wrap-style:square" from="750,8849" to="750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gr5wwAAANoAAAAPAAAAZHJzL2Rvd25yZXYueG1sRI9fa8Iw&#10;FMXfB36HcIW9zdQx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r34K+cMAAADaAAAADwAA&#10;AAAAAAAAAAAAAAAHAgAAZHJzL2Rvd25yZXYueG1sUEsFBgAAAAADAAMAtwAAAPcCAAAAAA==&#10;">
                  <v:stroke dashstyle="dash"/>
                </v:line>
                <v:line id="直线 4" o:spid="_x0000_s1038" style="position:absolute;visibility:visible;mso-wrap-style:square" from="780,359" to="780,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9iwwAAANoAAAAPAAAAZHJzL2Rvd25yZXYueG1sRI9fa8Iw&#10;FMXfB36HcIW9zdTB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wDKvYsMAAADaAAAADwAA&#10;AAAAAAAAAAAAAAAHAgAAZHJzL2Rvd25yZXYueG1sUEsFBgAAAAADAAMAtwAAAPcCAAAAAA==&#10;">
                  <v:stroke dashstyle="dash"/>
                </v:line>
              </v:group>
              <v:shape id="文本框 9" o:spid="_x0000_s1039" type="#_x0000_t202" style="position:absolute;left:30;top:3443;width:780;height:7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" filled="f" stroked="f">
                <v:textbox style="layout-flow:vertical;mso-layout-flow-alt:bottom-to-top">
                  <w:txbxContent>
                    <w:p w14:paraId="267256A8" w14:textId="77777777" w:rsidR="00D4405B" w:rsidRDefault="00D4405B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系名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sz w:val="24"/>
                        </w:rPr>
                        <w:t>____________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218C9"/>
    <w:multiLevelType w:val="hybridMultilevel"/>
    <w:tmpl w:val="30024B4C"/>
    <w:lvl w:ilvl="0" w:tplc="074A09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C8AD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3C76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F895E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8952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1CC2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A0B5D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025B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40C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B5324A"/>
    <w:multiLevelType w:val="hybridMultilevel"/>
    <w:tmpl w:val="FF6C78FA"/>
    <w:lvl w:ilvl="0" w:tplc="79B0BC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42F7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2CB2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A58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45C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3811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54B2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69D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2A9D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EA3AF4"/>
    <w:multiLevelType w:val="hybridMultilevel"/>
    <w:tmpl w:val="90E2A0C4"/>
    <w:lvl w:ilvl="0" w:tplc="EE943632">
      <w:start w:val="1"/>
      <w:numFmt w:val="decimal"/>
      <w:lvlText w:val="%1."/>
      <w:lvlJc w:val="left"/>
      <w:pPr>
        <w:ind w:left="900" w:hanging="420"/>
      </w:pPr>
      <w:rPr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5150570"/>
    <w:multiLevelType w:val="hybridMultilevel"/>
    <w:tmpl w:val="7E261074"/>
    <w:lvl w:ilvl="0" w:tplc="2C9263C2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A4"/>
    <w:rsid w:val="00006FD9"/>
    <w:rsid w:val="00020AEA"/>
    <w:rsid w:val="00023142"/>
    <w:rsid w:val="0003684A"/>
    <w:rsid w:val="000527CA"/>
    <w:rsid w:val="000530A8"/>
    <w:rsid w:val="00054B66"/>
    <w:rsid w:val="000650E8"/>
    <w:rsid w:val="00074DB8"/>
    <w:rsid w:val="00074DBD"/>
    <w:rsid w:val="000A1F74"/>
    <w:rsid w:val="000B5A7D"/>
    <w:rsid w:val="000C0503"/>
    <w:rsid w:val="000C2A19"/>
    <w:rsid w:val="000C7F29"/>
    <w:rsid w:val="000D7A07"/>
    <w:rsid w:val="000E2C4C"/>
    <w:rsid w:val="000E5A9C"/>
    <w:rsid w:val="000E7E83"/>
    <w:rsid w:val="000F3732"/>
    <w:rsid w:val="000F3A3A"/>
    <w:rsid w:val="000F58A4"/>
    <w:rsid w:val="00101DEF"/>
    <w:rsid w:val="001056F8"/>
    <w:rsid w:val="00111282"/>
    <w:rsid w:val="00112555"/>
    <w:rsid w:val="00112977"/>
    <w:rsid w:val="0013011E"/>
    <w:rsid w:val="00132CFC"/>
    <w:rsid w:val="00134C0D"/>
    <w:rsid w:val="0013639D"/>
    <w:rsid w:val="0014521E"/>
    <w:rsid w:val="00146B6C"/>
    <w:rsid w:val="001657ED"/>
    <w:rsid w:val="00186EB3"/>
    <w:rsid w:val="001B183B"/>
    <w:rsid w:val="001B3226"/>
    <w:rsid w:val="001B414A"/>
    <w:rsid w:val="001B472C"/>
    <w:rsid w:val="001B734B"/>
    <w:rsid w:val="001C0F68"/>
    <w:rsid w:val="001D2577"/>
    <w:rsid w:val="001D5141"/>
    <w:rsid w:val="001D573F"/>
    <w:rsid w:val="001E3180"/>
    <w:rsid w:val="001E5A4B"/>
    <w:rsid w:val="001F0F7C"/>
    <w:rsid w:val="00201762"/>
    <w:rsid w:val="002047F2"/>
    <w:rsid w:val="0021328B"/>
    <w:rsid w:val="0021460F"/>
    <w:rsid w:val="00230A85"/>
    <w:rsid w:val="00233A01"/>
    <w:rsid w:val="002403A5"/>
    <w:rsid w:val="00247A72"/>
    <w:rsid w:val="002500E7"/>
    <w:rsid w:val="00252236"/>
    <w:rsid w:val="00254429"/>
    <w:rsid w:val="00273A1D"/>
    <w:rsid w:val="00282E30"/>
    <w:rsid w:val="002838D0"/>
    <w:rsid w:val="0028403A"/>
    <w:rsid w:val="00284333"/>
    <w:rsid w:val="002A2E4C"/>
    <w:rsid w:val="002B5F59"/>
    <w:rsid w:val="002C039D"/>
    <w:rsid w:val="002D0039"/>
    <w:rsid w:val="002E0BF2"/>
    <w:rsid w:val="00300F99"/>
    <w:rsid w:val="00304DF5"/>
    <w:rsid w:val="00314BDF"/>
    <w:rsid w:val="00315846"/>
    <w:rsid w:val="00323889"/>
    <w:rsid w:val="00335704"/>
    <w:rsid w:val="003438E1"/>
    <w:rsid w:val="00350D0D"/>
    <w:rsid w:val="003757FA"/>
    <w:rsid w:val="003775B2"/>
    <w:rsid w:val="00380D18"/>
    <w:rsid w:val="003851A2"/>
    <w:rsid w:val="0038706F"/>
    <w:rsid w:val="003922B2"/>
    <w:rsid w:val="00395B51"/>
    <w:rsid w:val="003A2180"/>
    <w:rsid w:val="003B4CFE"/>
    <w:rsid w:val="003C11CE"/>
    <w:rsid w:val="003C5C9A"/>
    <w:rsid w:val="003D5331"/>
    <w:rsid w:val="003D7DF3"/>
    <w:rsid w:val="003E6777"/>
    <w:rsid w:val="003F0996"/>
    <w:rsid w:val="004105C5"/>
    <w:rsid w:val="004142B6"/>
    <w:rsid w:val="0041609D"/>
    <w:rsid w:val="00424531"/>
    <w:rsid w:val="004346EF"/>
    <w:rsid w:val="00437D81"/>
    <w:rsid w:val="00445A86"/>
    <w:rsid w:val="00450E6F"/>
    <w:rsid w:val="00456568"/>
    <w:rsid w:val="00463E52"/>
    <w:rsid w:val="00465743"/>
    <w:rsid w:val="004733CE"/>
    <w:rsid w:val="0047467A"/>
    <w:rsid w:val="00481F4E"/>
    <w:rsid w:val="0049491E"/>
    <w:rsid w:val="00494F7E"/>
    <w:rsid w:val="00497228"/>
    <w:rsid w:val="004A4ABC"/>
    <w:rsid w:val="004B0789"/>
    <w:rsid w:val="004B1283"/>
    <w:rsid w:val="004D4F42"/>
    <w:rsid w:val="004E4F0A"/>
    <w:rsid w:val="004E774A"/>
    <w:rsid w:val="004F35E8"/>
    <w:rsid w:val="00516492"/>
    <w:rsid w:val="0052742C"/>
    <w:rsid w:val="00545544"/>
    <w:rsid w:val="005513A1"/>
    <w:rsid w:val="005542E9"/>
    <w:rsid w:val="00555288"/>
    <w:rsid w:val="00570726"/>
    <w:rsid w:val="00570E1F"/>
    <w:rsid w:val="00572AFB"/>
    <w:rsid w:val="0057357F"/>
    <w:rsid w:val="00581354"/>
    <w:rsid w:val="005858D0"/>
    <w:rsid w:val="00585D96"/>
    <w:rsid w:val="0058794B"/>
    <w:rsid w:val="00592FE2"/>
    <w:rsid w:val="005A4409"/>
    <w:rsid w:val="005A4489"/>
    <w:rsid w:val="005A4A3F"/>
    <w:rsid w:val="005B1E7F"/>
    <w:rsid w:val="005C58C3"/>
    <w:rsid w:val="005E62FA"/>
    <w:rsid w:val="0061143D"/>
    <w:rsid w:val="00616978"/>
    <w:rsid w:val="00625D11"/>
    <w:rsid w:val="006264D6"/>
    <w:rsid w:val="00635A09"/>
    <w:rsid w:val="0065442C"/>
    <w:rsid w:val="00665A51"/>
    <w:rsid w:val="00672230"/>
    <w:rsid w:val="00685B1C"/>
    <w:rsid w:val="00693039"/>
    <w:rsid w:val="00693E91"/>
    <w:rsid w:val="0069556B"/>
    <w:rsid w:val="00695BEE"/>
    <w:rsid w:val="006A0583"/>
    <w:rsid w:val="006A0D1B"/>
    <w:rsid w:val="006A5012"/>
    <w:rsid w:val="006A602C"/>
    <w:rsid w:val="006A72AA"/>
    <w:rsid w:val="006B1147"/>
    <w:rsid w:val="006B1C03"/>
    <w:rsid w:val="006C0DD7"/>
    <w:rsid w:val="006C4A2A"/>
    <w:rsid w:val="006C5D9D"/>
    <w:rsid w:val="006D09E5"/>
    <w:rsid w:val="006D2A8B"/>
    <w:rsid w:val="006D6C71"/>
    <w:rsid w:val="006E14A9"/>
    <w:rsid w:val="006E38A3"/>
    <w:rsid w:val="00705AD2"/>
    <w:rsid w:val="00717FAE"/>
    <w:rsid w:val="007204C0"/>
    <w:rsid w:val="00740234"/>
    <w:rsid w:val="007412FD"/>
    <w:rsid w:val="007415A8"/>
    <w:rsid w:val="00741695"/>
    <w:rsid w:val="007650DC"/>
    <w:rsid w:val="00771D4C"/>
    <w:rsid w:val="007752D7"/>
    <w:rsid w:val="007758B7"/>
    <w:rsid w:val="00782FF9"/>
    <w:rsid w:val="00783174"/>
    <w:rsid w:val="00791F92"/>
    <w:rsid w:val="00795012"/>
    <w:rsid w:val="007A4E3D"/>
    <w:rsid w:val="007A54D1"/>
    <w:rsid w:val="007A7081"/>
    <w:rsid w:val="007D3E04"/>
    <w:rsid w:val="007D4B25"/>
    <w:rsid w:val="007E6F5E"/>
    <w:rsid w:val="00805066"/>
    <w:rsid w:val="008142F9"/>
    <w:rsid w:val="00817D67"/>
    <w:rsid w:val="00834A9B"/>
    <w:rsid w:val="0085260C"/>
    <w:rsid w:val="00860AB2"/>
    <w:rsid w:val="00881248"/>
    <w:rsid w:val="008834E2"/>
    <w:rsid w:val="00884361"/>
    <w:rsid w:val="00886EB1"/>
    <w:rsid w:val="00892A87"/>
    <w:rsid w:val="008A13B1"/>
    <w:rsid w:val="008A42C3"/>
    <w:rsid w:val="008B3CAD"/>
    <w:rsid w:val="008B4E81"/>
    <w:rsid w:val="008D09D7"/>
    <w:rsid w:val="008D3495"/>
    <w:rsid w:val="008D4852"/>
    <w:rsid w:val="00903116"/>
    <w:rsid w:val="00903FFC"/>
    <w:rsid w:val="00906CED"/>
    <w:rsid w:val="0091560D"/>
    <w:rsid w:val="0091693F"/>
    <w:rsid w:val="00920B49"/>
    <w:rsid w:val="00925569"/>
    <w:rsid w:val="00926CF0"/>
    <w:rsid w:val="009346B1"/>
    <w:rsid w:val="00940F36"/>
    <w:rsid w:val="00943A5A"/>
    <w:rsid w:val="00943CD6"/>
    <w:rsid w:val="00961D2A"/>
    <w:rsid w:val="009620D4"/>
    <w:rsid w:val="00971BC6"/>
    <w:rsid w:val="00974C5A"/>
    <w:rsid w:val="0099698E"/>
    <w:rsid w:val="009A2E99"/>
    <w:rsid w:val="009A66D6"/>
    <w:rsid w:val="009F5879"/>
    <w:rsid w:val="009F6FF6"/>
    <w:rsid w:val="009F75D4"/>
    <w:rsid w:val="00A00626"/>
    <w:rsid w:val="00A02963"/>
    <w:rsid w:val="00A02F89"/>
    <w:rsid w:val="00A17C42"/>
    <w:rsid w:val="00A204AE"/>
    <w:rsid w:val="00A241D1"/>
    <w:rsid w:val="00A27696"/>
    <w:rsid w:val="00A50E37"/>
    <w:rsid w:val="00A60289"/>
    <w:rsid w:val="00A61AEC"/>
    <w:rsid w:val="00A6656D"/>
    <w:rsid w:val="00A723B1"/>
    <w:rsid w:val="00A77061"/>
    <w:rsid w:val="00A778DF"/>
    <w:rsid w:val="00A83DAB"/>
    <w:rsid w:val="00A92B32"/>
    <w:rsid w:val="00A93120"/>
    <w:rsid w:val="00A9350C"/>
    <w:rsid w:val="00A976A9"/>
    <w:rsid w:val="00A97A6E"/>
    <w:rsid w:val="00AA45D6"/>
    <w:rsid w:val="00AB3F34"/>
    <w:rsid w:val="00AC06AD"/>
    <w:rsid w:val="00AC5A4C"/>
    <w:rsid w:val="00AD2051"/>
    <w:rsid w:val="00AF07F2"/>
    <w:rsid w:val="00AF0CE1"/>
    <w:rsid w:val="00AF1431"/>
    <w:rsid w:val="00AF37C0"/>
    <w:rsid w:val="00AF5E07"/>
    <w:rsid w:val="00AF7211"/>
    <w:rsid w:val="00B01C8B"/>
    <w:rsid w:val="00B01E19"/>
    <w:rsid w:val="00B12497"/>
    <w:rsid w:val="00B12EFB"/>
    <w:rsid w:val="00B134F2"/>
    <w:rsid w:val="00B15BB7"/>
    <w:rsid w:val="00B30EB8"/>
    <w:rsid w:val="00B3328B"/>
    <w:rsid w:val="00B3487D"/>
    <w:rsid w:val="00B50D49"/>
    <w:rsid w:val="00B55E19"/>
    <w:rsid w:val="00B63666"/>
    <w:rsid w:val="00B64E00"/>
    <w:rsid w:val="00B664B5"/>
    <w:rsid w:val="00B670EF"/>
    <w:rsid w:val="00B67F9D"/>
    <w:rsid w:val="00B75E5D"/>
    <w:rsid w:val="00B77951"/>
    <w:rsid w:val="00B8083A"/>
    <w:rsid w:val="00B812F6"/>
    <w:rsid w:val="00B8456F"/>
    <w:rsid w:val="00B978AC"/>
    <w:rsid w:val="00BA55C3"/>
    <w:rsid w:val="00BB3844"/>
    <w:rsid w:val="00BC0C4A"/>
    <w:rsid w:val="00BC1589"/>
    <w:rsid w:val="00BC2CCE"/>
    <w:rsid w:val="00BD2367"/>
    <w:rsid w:val="00BE5CCB"/>
    <w:rsid w:val="00BE5D95"/>
    <w:rsid w:val="00BE6183"/>
    <w:rsid w:val="00BF15E8"/>
    <w:rsid w:val="00BF30BC"/>
    <w:rsid w:val="00BF6797"/>
    <w:rsid w:val="00C156BB"/>
    <w:rsid w:val="00C3268A"/>
    <w:rsid w:val="00C34FDF"/>
    <w:rsid w:val="00C4214A"/>
    <w:rsid w:val="00C45CBB"/>
    <w:rsid w:val="00C72277"/>
    <w:rsid w:val="00C7239C"/>
    <w:rsid w:val="00C759B2"/>
    <w:rsid w:val="00C843CA"/>
    <w:rsid w:val="00C8492F"/>
    <w:rsid w:val="00C927F4"/>
    <w:rsid w:val="00C94D6E"/>
    <w:rsid w:val="00C97863"/>
    <w:rsid w:val="00CA3764"/>
    <w:rsid w:val="00CB070E"/>
    <w:rsid w:val="00CC4138"/>
    <w:rsid w:val="00CC50CB"/>
    <w:rsid w:val="00CD46F5"/>
    <w:rsid w:val="00CD779B"/>
    <w:rsid w:val="00CF3C06"/>
    <w:rsid w:val="00CF4F41"/>
    <w:rsid w:val="00D11DE1"/>
    <w:rsid w:val="00D15720"/>
    <w:rsid w:val="00D171A4"/>
    <w:rsid w:val="00D31EBF"/>
    <w:rsid w:val="00D344C1"/>
    <w:rsid w:val="00D35F63"/>
    <w:rsid w:val="00D41254"/>
    <w:rsid w:val="00D4405B"/>
    <w:rsid w:val="00D500D6"/>
    <w:rsid w:val="00D52FDA"/>
    <w:rsid w:val="00D61A69"/>
    <w:rsid w:val="00D63D9D"/>
    <w:rsid w:val="00D658A5"/>
    <w:rsid w:val="00D6599F"/>
    <w:rsid w:val="00D670FF"/>
    <w:rsid w:val="00D71B97"/>
    <w:rsid w:val="00D8073C"/>
    <w:rsid w:val="00DA0483"/>
    <w:rsid w:val="00DA5472"/>
    <w:rsid w:val="00DB49AC"/>
    <w:rsid w:val="00DD00CA"/>
    <w:rsid w:val="00DE51DC"/>
    <w:rsid w:val="00E029D5"/>
    <w:rsid w:val="00E04F86"/>
    <w:rsid w:val="00E1365F"/>
    <w:rsid w:val="00E23569"/>
    <w:rsid w:val="00E46F58"/>
    <w:rsid w:val="00E50796"/>
    <w:rsid w:val="00E644EB"/>
    <w:rsid w:val="00E65987"/>
    <w:rsid w:val="00E66C8A"/>
    <w:rsid w:val="00E75AEB"/>
    <w:rsid w:val="00E803FC"/>
    <w:rsid w:val="00E91C8F"/>
    <w:rsid w:val="00EA3324"/>
    <w:rsid w:val="00EB1EBF"/>
    <w:rsid w:val="00EC2BC2"/>
    <w:rsid w:val="00EC3A44"/>
    <w:rsid w:val="00EC5EFA"/>
    <w:rsid w:val="00EC69A4"/>
    <w:rsid w:val="00ED4A1B"/>
    <w:rsid w:val="00EE78DE"/>
    <w:rsid w:val="00EE7DB3"/>
    <w:rsid w:val="00EF0F3B"/>
    <w:rsid w:val="00F02ABA"/>
    <w:rsid w:val="00F13990"/>
    <w:rsid w:val="00F23BE6"/>
    <w:rsid w:val="00F24A67"/>
    <w:rsid w:val="00F41486"/>
    <w:rsid w:val="00F42645"/>
    <w:rsid w:val="00F608B8"/>
    <w:rsid w:val="00F61B43"/>
    <w:rsid w:val="00F64AA8"/>
    <w:rsid w:val="00F7408C"/>
    <w:rsid w:val="00F756A0"/>
    <w:rsid w:val="00F81ED4"/>
    <w:rsid w:val="00F8316C"/>
    <w:rsid w:val="00F84AC7"/>
    <w:rsid w:val="00F961C2"/>
    <w:rsid w:val="00F9739B"/>
    <w:rsid w:val="00FA136B"/>
    <w:rsid w:val="00FA2776"/>
    <w:rsid w:val="00FA5615"/>
    <w:rsid w:val="00FA726B"/>
    <w:rsid w:val="00FB6F89"/>
    <w:rsid w:val="00FE454D"/>
    <w:rsid w:val="00FF1AE7"/>
    <w:rsid w:val="00FF52FB"/>
    <w:rsid w:val="00FF670E"/>
    <w:rsid w:val="32007D85"/>
    <w:rsid w:val="67DA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1CA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21"/>
      <w:szCs w:val="21"/>
    </w:rPr>
  </w:style>
  <w:style w:type="character" w:styleId="a4">
    <w:name w:val="page number"/>
    <w:basedOn w:val="a0"/>
  </w:style>
  <w:style w:type="paragraph" w:styleId="a5">
    <w:name w:val="annotation text"/>
    <w:basedOn w:val="a"/>
    <w:semiHidden/>
    <w:pPr>
      <w:jc w:val="left"/>
    </w:pPr>
  </w:style>
  <w:style w:type="paragraph" w:styleId="a6">
    <w:name w:val="Balloon Text"/>
    <w:basedOn w:val="a"/>
    <w:semiHidden/>
    <w:rPr>
      <w:sz w:val="16"/>
      <w:szCs w:val="16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9">
    <w:name w:val="Table Grid"/>
    <w:basedOn w:val="a1"/>
    <w:rsid w:val="00FF52F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D31EBF"/>
    <w:pPr>
      <w:ind w:firstLineChars="200" w:firstLine="420"/>
    </w:pPr>
  </w:style>
  <w:style w:type="paragraph" w:customStyle="1" w:styleId="style7">
    <w:name w:val="style7"/>
    <w:basedOn w:val="a"/>
    <w:rsid w:val="00D31E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Normal (Web)"/>
    <w:basedOn w:val="a"/>
    <w:uiPriority w:val="99"/>
    <w:unhideWhenUsed/>
    <w:rsid w:val="00C759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Subtle Emphasis"/>
    <w:basedOn w:val="a0"/>
    <w:uiPriority w:val="19"/>
    <w:qFormat/>
    <w:rsid w:val="00E91C8F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21"/>
      <w:szCs w:val="21"/>
    </w:rPr>
  </w:style>
  <w:style w:type="character" w:styleId="a4">
    <w:name w:val="page number"/>
    <w:basedOn w:val="a0"/>
  </w:style>
  <w:style w:type="paragraph" w:styleId="a5">
    <w:name w:val="annotation text"/>
    <w:basedOn w:val="a"/>
    <w:semiHidden/>
    <w:pPr>
      <w:jc w:val="left"/>
    </w:pPr>
  </w:style>
  <w:style w:type="paragraph" w:styleId="a6">
    <w:name w:val="Balloon Text"/>
    <w:basedOn w:val="a"/>
    <w:semiHidden/>
    <w:rPr>
      <w:sz w:val="16"/>
      <w:szCs w:val="16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9">
    <w:name w:val="Table Grid"/>
    <w:basedOn w:val="a1"/>
    <w:rsid w:val="00FF52F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D31EBF"/>
    <w:pPr>
      <w:ind w:firstLineChars="200" w:firstLine="420"/>
    </w:pPr>
  </w:style>
  <w:style w:type="paragraph" w:customStyle="1" w:styleId="style7">
    <w:name w:val="style7"/>
    <w:basedOn w:val="a"/>
    <w:rsid w:val="00D31E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Normal (Web)"/>
    <w:basedOn w:val="a"/>
    <w:uiPriority w:val="99"/>
    <w:unhideWhenUsed/>
    <w:rsid w:val="00C759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Subtle Emphasis"/>
    <w:basedOn w:val="a0"/>
    <w:uiPriority w:val="19"/>
    <w:qFormat/>
    <w:rsid w:val="00E91C8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2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41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5104;&#37117;&#20449;&#24687;&#24037;&#31243;&#23398;&#38498;&#32771;&#35797;&#35797;&#21367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成都信息工程学院考试试卷</Template>
  <TotalTime>259</TotalTime>
  <Pages>9</Pages>
  <Words>656</Words>
  <Characters>3744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Company>MicroEye</Company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成都信息工程学院考试试卷</dc:title>
  <dc:subject/>
  <dc:creator>ZhangJie</dc:creator>
  <cp:keywords/>
  <cp:lastModifiedBy>ASUS-1</cp:lastModifiedBy>
  <cp:revision>45</cp:revision>
  <cp:lastPrinted>2010-05-06T08:29:00Z</cp:lastPrinted>
  <dcterms:created xsi:type="dcterms:W3CDTF">2022-05-21T01:42:00Z</dcterms:created>
  <dcterms:modified xsi:type="dcterms:W3CDTF">2022-05-21T13:09:00Z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